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6B2B" w14:textId="723FBF73" w:rsidR="00FA40BC" w:rsidRDefault="0040488E" w:rsidP="00FA40BC">
      <w:pPr>
        <w:pStyle w:val="Header"/>
        <w:tabs>
          <w:tab w:val="clear" w:pos="4320"/>
          <w:tab w:val="clear" w:pos="8640"/>
        </w:tabs>
        <w:ind w:left="4860"/>
        <w:jc w:val="left"/>
        <w:rPr>
          <w:sz w:val="18"/>
          <w:szCs w:val="18"/>
        </w:rPr>
      </w:pPr>
      <w:r w:rsidRPr="00FA40BC">
        <w:rPr>
          <w:noProof/>
          <w:sz w:val="18"/>
          <w:szCs w:val="18"/>
          <w:lang w:eastAsia="en-GB"/>
        </w:rPr>
        <mc:AlternateContent>
          <mc:Choice Requires="wps">
            <w:drawing>
              <wp:anchor distT="0" distB="0" distL="114300" distR="114300" simplePos="0" relativeHeight="251657728" behindDoc="0" locked="0" layoutInCell="1" allowOverlap="1" wp14:anchorId="4BF97CAE" wp14:editId="7F8B3C2A">
                <wp:simplePos x="0" y="0"/>
                <wp:positionH relativeFrom="column">
                  <wp:posOffset>-67511</wp:posOffset>
                </wp:positionH>
                <wp:positionV relativeFrom="paragraph">
                  <wp:posOffset>43565</wp:posOffset>
                </wp:positionV>
                <wp:extent cx="2286000" cy="506994"/>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506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694AA" w14:textId="1D8724FF" w:rsidR="002C080D" w:rsidRPr="00B31BCA" w:rsidRDefault="0040488E" w:rsidP="00E859E3">
                            <w:pPr>
                              <w:rPr>
                                <w:rFonts w:cs="Arial"/>
                                <w:b/>
                                <w:color w:val="666699"/>
                                <w:spacing w:val="-20"/>
                                <w:sz w:val="40"/>
                                <w:szCs w:val="38"/>
                              </w:rPr>
                            </w:pPr>
                            <w:r>
                              <w:rPr>
                                <w:noProof/>
                              </w:rPr>
                              <w:drawing>
                                <wp:inline distT="0" distB="0" distL="0" distR="0" wp14:anchorId="4B4C1A6D" wp14:editId="4C786662">
                                  <wp:extent cx="2103120" cy="341547"/>
                                  <wp:effectExtent l="0" t="0" r="0" b="1905"/>
                                  <wp:docPr id="3" name="Picture 1" descr="eicu_Full Color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cu_Full Color_new.jpg"/>
                                          <pic:cNvPicPr/>
                                        </pic:nvPicPr>
                                        <pic:blipFill>
                                          <a:blip r:embed="rId8"/>
                                          <a:stretch>
                                            <a:fillRect/>
                                          </a:stretch>
                                        </pic:blipFill>
                                        <pic:spPr>
                                          <a:xfrm>
                                            <a:off x="0" y="0"/>
                                            <a:ext cx="2103120" cy="34154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97CAE" id="_x0000_t202" coordsize="21600,21600" o:spt="202" path="m,l,21600r21600,l21600,xe">
                <v:stroke joinstyle="miter"/>
                <v:path gradientshapeok="t" o:connecttype="rect"/>
              </v:shapetype>
              <v:shape id="Text Box 16" o:spid="_x0000_s1026" type="#_x0000_t202" style="position:absolute;left:0;text-align:left;margin-left:-5.3pt;margin-top:3.45pt;width:180pt;height:3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" filled="f" stroked="f">
                <v:textbox>
                  <w:txbxContent>
                    <w:p w14:paraId="29B694AA" w14:textId="1D8724FF" w:rsidR="002C080D" w:rsidRPr="00B31BCA" w:rsidRDefault="0040488E" w:rsidP="00E859E3">
                      <w:pPr>
                        <w:rPr>
                          <w:rFonts w:cs="Arial"/>
                          <w:b/>
                          <w:color w:val="666699"/>
                          <w:spacing w:val="-20"/>
                          <w:sz w:val="40"/>
                          <w:szCs w:val="38"/>
                        </w:rPr>
                      </w:pPr>
                      <w:r>
                        <w:rPr>
                          <w:noProof/>
                        </w:rPr>
                        <w:drawing>
                          <wp:inline distT="0" distB="0" distL="0" distR="0" wp14:anchorId="4B4C1A6D" wp14:editId="4C786662">
                            <wp:extent cx="2103120" cy="341547"/>
                            <wp:effectExtent l="0" t="0" r="0" b="1905"/>
                            <wp:docPr id="3" name="Picture 1" descr="eicu_Full Color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cu_Full Color_new.jpg"/>
                                    <pic:cNvPicPr/>
                                  </pic:nvPicPr>
                                  <pic:blipFill>
                                    <a:blip r:embed="rId8"/>
                                    <a:stretch>
                                      <a:fillRect/>
                                    </a:stretch>
                                  </pic:blipFill>
                                  <pic:spPr>
                                    <a:xfrm>
                                      <a:off x="0" y="0"/>
                                      <a:ext cx="2103120" cy="341547"/>
                                    </a:xfrm>
                                    <a:prstGeom prst="rect">
                                      <a:avLst/>
                                    </a:prstGeom>
                                  </pic:spPr>
                                </pic:pic>
                              </a:graphicData>
                            </a:graphic>
                          </wp:inline>
                        </w:drawing>
                      </w:r>
                    </w:p>
                  </w:txbxContent>
                </v:textbox>
              </v:shape>
            </w:pict>
          </mc:Fallback>
        </mc:AlternateContent>
      </w:r>
      <w:r w:rsidR="00FA40BC" w:rsidRPr="00FA40BC">
        <w:rPr>
          <w:sz w:val="18"/>
          <w:szCs w:val="18"/>
        </w:rPr>
        <w:t>The Earth Institute</w:t>
      </w:r>
    </w:p>
    <w:p w14:paraId="12A098FD" w14:textId="05887BDA" w:rsidR="007D15AB" w:rsidRPr="00FA40BC" w:rsidRDefault="007D15AB" w:rsidP="00FA40BC">
      <w:pPr>
        <w:pStyle w:val="Header"/>
        <w:tabs>
          <w:tab w:val="clear" w:pos="4320"/>
          <w:tab w:val="clear" w:pos="8640"/>
        </w:tabs>
        <w:ind w:left="4860"/>
        <w:jc w:val="left"/>
        <w:rPr>
          <w:sz w:val="18"/>
          <w:szCs w:val="18"/>
        </w:rPr>
      </w:pPr>
      <w:r>
        <w:rPr>
          <w:sz w:val="18"/>
          <w:szCs w:val="18"/>
        </w:rPr>
        <w:t>Columbia University</w:t>
      </w:r>
    </w:p>
    <w:p w14:paraId="1D5A352D" w14:textId="77777777" w:rsidR="00FA40BC" w:rsidRPr="00FA40BC" w:rsidRDefault="00FA40BC" w:rsidP="00FA40BC">
      <w:pPr>
        <w:pStyle w:val="Header"/>
        <w:tabs>
          <w:tab w:val="clear" w:pos="4320"/>
          <w:tab w:val="clear" w:pos="8640"/>
        </w:tabs>
        <w:ind w:left="4860"/>
        <w:jc w:val="left"/>
        <w:rPr>
          <w:sz w:val="18"/>
          <w:szCs w:val="18"/>
        </w:rPr>
      </w:pPr>
      <w:r w:rsidRPr="00FA40BC">
        <w:rPr>
          <w:sz w:val="18"/>
          <w:szCs w:val="18"/>
        </w:rPr>
        <w:t>Hogan Hall</w:t>
      </w:r>
    </w:p>
    <w:p w14:paraId="28B6D00C" w14:textId="77777777" w:rsidR="00FA40BC" w:rsidRPr="00FA40BC" w:rsidRDefault="00FA40BC" w:rsidP="00FA40BC">
      <w:pPr>
        <w:pStyle w:val="Header"/>
        <w:tabs>
          <w:tab w:val="clear" w:pos="4320"/>
          <w:tab w:val="clear" w:pos="8640"/>
        </w:tabs>
        <w:ind w:left="4860"/>
        <w:jc w:val="left"/>
        <w:rPr>
          <w:sz w:val="18"/>
          <w:szCs w:val="18"/>
        </w:rPr>
      </w:pPr>
      <w:r w:rsidRPr="00FA40BC">
        <w:rPr>
          <w:sz w:val="18"/>
          <w:szCs w:val="18"/>
        </w:rPr>
        <w:t>MC 3277</w:t>
      </w:r>
    </w:p>
    <w:p w14:paraId="085827E4" w14:textId="77777777" w:rsidR="00FA40BC" w:rsidRPr="00FA40BC" w:rsidRDefault="00FA40BC" w:rsidP="00FA40BC">
      <w:pPr>
        <w:pStyle w:val="Header"/>
        <w:tabs>
          <w:tab w:val="clear" w:pos="4320"/>
          <w:tab w:val="clear" w:pos="8640"/>
        </w:tabs>
        <w:ind w:left="4860"/>
        <w:jc w:val="left"/>
        <w:rPr>
          <w:sz w:val="18"/>
          <w:szCs w:val="18"/>
        </w:rPr>
      </w:pPr>
      <w:r w:rsidRPr="00FA40BC">
        <w:rPr>
          <w:sz w:val="18"/>
          <w:szCs w:val="18"/>
        </w:rPr>
        <w:t>2910 Broadway</w:t>
      </w:r>
    </w:p>
    <w:p w14:paraId="38FF0CE7" w14:textId="77777777" w:rsidR="00FA40BC" w:rsidRPr="00AE5DD5" w:rsidRDefault="00FA40BC" w:rsidP="00FA40BC">
      <w:pPr>
        <w:pStyle w:val="Header"/>
        <w:tabs>
          <w:tab w:val="clear" w:pos="4320"/>
          <w:tab w:val="clear" w:pos="8640"/>
        </w:tabs>
        <w:ind w:left="4860"/>
        <w:jc w:val="left"/>
        <w:rPr>
          <w:sz w:val="18"/>
          <w:szCs w:val="18"/>
        </w:rPr>
      </w:pPr>
      <w:r w:rsidRPr="00FA40BC">
        <w:rPr>
          <w:sz w:val="18"/>
          <w:szCs w:val="18"/>
        </w:rPr>
        <w:t>NY, NY 10025</w:t>
      </w:r>
      <w:r w:rsidRPr="00AE5DD5">
        <w:rPr>
          <w:sz w:val="18"/>
          <w:szCs w:val="18"/>
        </w:rPr>
        <w:t xml:space="preserve"> </w:t>
      </w:r>
    </w:p>
    <w:p w14:paraId="0125EA86" w14:textId="77777777" w:rsidR="00E859E3" w:rsidRPr="00AE5DD5" w:rsidRDefault="00E859E3" w:rsidP="00FA40BC">
      <w:pPr>
        <w:pStyle w:val="Header"/>
        <w:tabs>
          <w:tab w:val="clear" w:pos="4320"/>
          <w:tab w:val="clear" w:pos="8640"/>
        </w:tabs>
        <w:jc w:val="left"/>
        <w:rPr>
          <w:sz w:val="18"/>
          <w:szCs w:val="18"/>
        </w:rPr>
      </w:pPr>
    </w:p>
    <w:p w14:paraId="2F984722" w14:textId="77777777" w:rsidR="00375722" w:rsidRPr="00AE5DD5" w:rsidRDefault="00375722" w:rsidP="00243287">
      <w:pPr>
        <w:pStyle w:val="Header"/>
        <w:tabs>
          <w:tab w:val="clear" w:pos="4320"/>
          <w:tab w:val="clear" w:pos="8640"/>
        </w:tabs>
        <w:ind w:left="4860"/>
        <w:jc w:val="left"/>
        <w:rPr>
          <w:szCs w:val="16"/>
        </w:rPr>
      </w:pPr>
    </w:p>
    <w:p w14:paraId="5AFC1AF3" w14:textId="4D5D9F40" w:rsidR="00E859E3" w:rsidRPr="00AE5DD5" w:rsidRDefault="008F066C" w:rsidP="00E859E3">
      <w:pPr>
        <w:pStyle w:val="Date"/>
        <w:tabs>
          <w:tab w:val="left" w:pos="4860"/>
        </w:tabs>
        <w:spacing w:after="0"/>
        <w:ind w:right="22"/>
        <w:jc w:val="left"/>
        <w:rPr>
          <w:szCs w:val="22"/>
        </w:rPr>
      </w:pPr>
      <w:r w:rsidRPr="008F066C">
        <w:rPr>
          <w:rFonts w:eastAsia="Times New Roman" w:cs="Arial"/>
          <w:kern w:val="0"/>
          <w:szCs w:val="22"/>
          <w:lang w:eastAsia="en-GB"/>
        </w:rPr>
        <w:fldChar w:fldCharType="begin"/>
      </w:r>
      <w:r w:rsidRPr="008F066C">
        <w:rPr>
          <w:rFonts w:eastAsia="Times New Roman" w:cs="Arial"/>
          <w:kern w:val="0"/>
          <w:szCs w:val="22"/>
          <w:lang w:eastAsia="en-GB"/>
        </w:rPr>
        <w:instrText xml:space="preserve"> DATE \@ "d MMMM yyyy" </w:instrText>
      </w:r>
      <w:r w:rsidRPr="008F066C">
        <w:rPr>
          <w:rFonts w:eastAsia="Times New Roman" w:cs="Arial"/>
          <w:kern w:val="0"/>
          <w:szCs w:val="22"/>
          <w:lang w:eastAsia="en-GB"/>
        </w:rPr>
        <w:fldChar w:fldCharType="separate"/>
      </w:r>
      <w:r w:rsidR="00AF75A8">
        <w:rPr>
          <w:rFonts w:eastAsia="Times New Roman" w:cs="Arial"/>
          <w:noProof/>
          <w:kern w:val="0"/>
          <w:szCs w:val="22"/>
          <w:lang w:eastAsia="en-GB"/>
        </w:rPr>
        <w:t>11 November 2021</w:t>
      </w:r>
      <w:r w:rsidRPr="008F066C">
        <w:rPr>
          <w:rFonts w:eastAsia="Times New Roman" w:cs="Arial"/>
          <w:kern w:val="0"/>
          <w:szCs w:val="22"/>
          <w:lang w:eastAsia="en-GB"/>
        </w:rPr>
        <w:fldChar w:fldCharType="end"/>
      </w:r>
      <w:r w:rsidR="00375722" w:rsidRPr="00AE5DD5">
        <w:rPr>
          <w:szCs w:val="22"/>
        </w:rPr>
        <w:tab/>
      </w:r>
      <w:r w:rsidR="009F6DA6">
        <w:rPr>
          <w:b/>
          <w:szCs w:val="22"/>
        </w:rPr>
        <w:t>Robbie M</w:t>
      </w:r>
      <w:r w:rsidR="00E859E3" w:rsidRPr="00AE5DD5">
        <w:rPr>
          <w:b/>
          <w:szCs w:val="22"/>
        </w:rPr>
        <w:t xml:space="preserve"> </w:t>
      </w:r>
      <w:r w:rsidR="009F6DA6">
        <w:rPr>
          <w:b/>
          <w:szCs w:val="22"/>
        </w:rPr>
        <w:t>Parks</w:t>
      </w:r>
    </w:p>
    <w:p w14:paraId="21CA4902" w14:textId="6B5827B2" w:rsidR="00384766" w:rsidRPr="00AE5DD5" w:rsidRDefault="00E859E3" w:rsidP="00384766">
      <w:pPr>
        <w:pStyle w:val="Date"/>
        <w:tabs>
          <w:tab w:val="left" w:pos="4860"/>
        </w:tabs>
        <w:spacing w:after="0"/>
        <w:ind w:left="4860"/>
        <w:rPr>
          <w:rStyle w:val="HeaderChar"/>
          <w:sz w:val="18"/>
          <w:szCs w:val="18"/>
        </w:rPr>
      </w:pPr>
      <w:r w:rsidRPr="00AE5DD5">
        <w:rPr>
          <w:szCs w:val="22"/>
        </w:rPr>
        <w:tab/>
      </w:r>
      <w:r w:rsidR="009F6DA6">
        <w:rPr>
          <w:rStyle w:val="HeaderChar"/>
          <w:sz w:val="18"/>
          <w:szCs w:val="18"/>
        </w:rPr>
        <w:t>Post-doctoral research fellow</w:t>
      </w:r>
    </w:p>
    <w:p w14:paraId="44B805F6" w14:textId="7AEFEF14" w:rsidR="00FE4CE4" w:rsidRPr="00AE5DD5" w:rsidRDefault="009F6DA6" w:rsidP="00384766">
      <w:pPr>
        <w:pStyle w:val="Date"/>
        <w:tabs>
          <w:tab w:val="left" w:pos="4860"/>
        </w:tabs>
        <w:spacing w:after="0"/>
        <w:ind w:left="4859"/>
        <w:jc w:val="left"/>
        <w:rPr>
          <w:sz w:val="18"/>
          <w:szCs w:val="18"/>
        </w:rPr>
      </w:pPr>
      <w:r>
        <w:rPr>
          <w:sz w:val="18"/>
          <w:szCs w:val="18"/>
        </w:rPr>
        <w:t>Earth Institute, Columbia University</w:t>
      </w:r>
    </w:p>
    <w:p w14:paraId="3831B9B6" w14:textId="77777777" w:rsidR="00590CBC" w:rsidRPr="00AE5DD5" w:rsidRDefault="00590CBC" w:rsidP="00590CBC">
      <w:pPr>
        <w:pStyle w:val="Header"/>
        <w:tabs>
          <w:tab w:val="clear" w:pos="4320"/>
          <w:tab w:val="clear" w:pos="8640"/>
        </w:tabs>
        <w:ind w:left="4860"/>
        <w:jc w:val="left"/>
        <w:rPr>
          <w:sz w:val="18"/>
          <w:szCs w:val="18"/>
        </w:rPr>
      </w:pPr>
      <w:r>
        <w:rPr>
          <w:sz w:val="18"/>
          <w:szCs w:val="18"/>
        </w:rPr>
        <w:t>robbie.parks</w:t>
      </w:r>
      <w:r w:rsidRPr="00AE5DD5">
        <w:rPr>
          <w:sz w:val="18"/>
          <w:szCs w:val="18"/>
        </w:rPr>
        <w:t>@</w:t>
      </w:r>
      <w:r>
        <w:rPr>
          <w:sz w:val="18"/>
          <w:szCs w:val="18"/>
        </w:rPr>
        <w:t>columbia</w:t>
      </w:r>
      <w:r w:rsidRPr="00AE5DD5">
        <w:rPr>
          <w:sz w:val="18"/>
          <w:szCs w:val="18"/>
        </w:rPr>
        <w:t>.</w:t>
      </w:r>
      <w:r>
        <w:rPr>
          <w:sz w:val="18"/>
          <w:szCs w:val="18"/>
        </w:rPr>
        <w:t>edu</w:t>
      </w:r>
    </w:p>
    <w:p w14:paraId="66AE3A6E" w14:textId="7C5C649A" w:rsidR="00590CBC" w:rsidRPr="00AE5DD5" w:rsidRDefault="00590CBC" w:rsidP="00590CBC">
      <w:pPr>
        <w:pStyle w:val="Header"/>
        <w:tabs>
          <w:tab w:val="clear" w:pos="4320"/>
          <w:tab w:val="clear" w:pos="8640"/>
        </w:tabs>
        <w:ind w:left="4860"/>
        <w:jc w:val="left"/>
        <w:rPr>
          <w:sz w:val="18"/>
          <w:szCs w:val="18"/>
        </w:rPr>
      </w:pPr>
      <w:r w:rsidRPr="00AE5DD5">
        <w:rPr>
          <w:sz w:val="18"/>
          <w:szCs w:val="18"/>
        </w:rPr>
        <w:t>www.</w:t>
      </w:r>
      <w:r>
        <w:rPr>
          <w:sz w:val="18"/>
          <w:szCs w:val="18"/>
        </w:rPr>
        <w:t>robbiemparks.github.io</w:t>
      </w:r>
      <w:r w:rsidRPr="00AE5DD5">
        <w:rPr>
          <w:sz w:val="18"/>
          <w:szCs w:val="18"/>
        </w:rPr>
        <w:t xml:space="preserve"> </w:t>
      </w:r>
    </w:p>
    <w:p w14:paraId="62C99218" w14:textId="77777777" w:rsidR="00EB3905" w:rsidRPr="00AE5DD5" w:rsidRDefault="00EB3905" w:rsidP="00492439"/>
    <w:p w14:paraId="4676BD43" w14:textId="4DAE8A63" w:rsidR="00853E7A" w:rsidRPr="00853E7A" w:rsidRDefault="00853E7A" w:rsidP="00853E7A">
      <w:pPr>
        <w:rPr>
          <w:rFonts w:ascii="Arial" w:hAnsi="Arial" w:cs="Arial"/>
          <w:sz w:val="22"/>
          <w:szCs w:val="22"/>
        </w:rPr>
      </w:pPr>
      <w:r w:rsidRPr="00853E7A">
        <w:rPr>
          <w:rFonts w:ascii="Arial" w:hAnsi="Arial" w:cs="Arial"/>
          <w:sz w:val="22"/>
          <w:szCs w:val="22"/>
        </w:rPr>
        <w:t xml:space="preserve">Dr </w:t>
      </w:r>
      <w:r w:rsidR="00650AFA" w:rsidRPr="00650AFA">
        <w:rPr>
          <w:rFonts w:ascii="Arial" w:hAnsi="Arial" w:cs="Arial"/>
          <w:sz w:val="22"/>
          <w:szCs w:val="22"/>
        </w:rPr>
        <w:t>Timothy L. Lash</w:t>
      </w:r>
      <w:r w:rsidRPr="00853E7A">
        <w:rPr>
          <w:rFonts w:ascii="Arial" w:hAnsi="Arial" w:cs="Arial"/>
          <w:sz w:val="22"/>
          <w:szCs w:val="22"/>
        </w:rPr>
        <w:t>,</w:t>
      </w:r>
    </w:p>
    <w:p w14:paraId="5447895B" w14:textId="7A0640AC" w:rsidR="00853E7A" w:rsidRPr="00650AFA" w:rsidRDefault="00650AFA" w:rsidP="00853E7A">
      <w:pPr>
        <w:rPr>
          <w:rFonts w:ascii="Arial" w:hAnsi="Arial" w:cs="Arial"/>
          <w:sz w:val="22"/>
          <w:szCs w:val="22"/>
        </w:rPr>
      </w:pPr>
      <w:r w:rsidRPr="00650AFA">
        <w:rPr>
          <w:rFonts w:ascii="Arial" w:hAnsi="Arial" w:cs="Arial"/>
          <w:sz w:val="22"/>
          <w:szCs w:val="22"/>
        </w:rPr>
        <w:t>Editor-in-Chief</w:t>
      </w:r>
      <w:r w:rsidR="00853E7A" w:rsidRPr="00650AFA">
        <w:rPr>
          <w:rFonts w:ascii="Arial" w:hAnsi="Arial" w:cs="Arial"/>
          <w:sz w:val="22"/>
          <w:szCs w:val="22"/>
        </w:rPr>
        <w:t xml:space="preserve">, </w:t>
      </w:r>
      <w:r>
        <w:rPr>
          <w:rFonts w:ascii="Arial" w:hAnsi="Arial" w:cs="Arial"/>
          <w:i/>
          <w:sz w:val="22"/>
          <w:szCs w:val="22"/>
        </w:rPr>
        <w:t>Epidemiology</w:t>
      </w:r>
    </w:p>
    <w:p w14:paraId="7D96AC66" w14:textId="7E448F97" w:rsidR="009D23F1" w:rsidRPr="00B62FC1" w:rsidRDefault="009D23F1" w:rsidP="00920FEF">
      <w:pPr>
        <w:rPr>
          <w:rFonts w:ascii="Arial" w:hAnsi="Arial" w:cs="Arial"/>
          <w:sz w:val="22"/>
          <w:szCs w:val="22"/>
        </w:rPr>
      </w:pPr>
    </w:p>
    <w:p w14:paraId="44560F3B" w14:textId="608FF8A4" w:rsidR="00F07EBC" w:rsidRPr="00B62FC1" w:rsidRDefault="00F07EBC" w:rsidP="00920FEF">
      <w:pPr>
        <w:rPr>
          <w:rFonts w:ascii="Arial" w:hAnsi="Arial" w:cs="Arial"/>
          <w:sz w:val="22"/>
          <w:szCs w:val="22"/>
        </w:rPr>
      </w:pPr>
      <w:r w:rsidRPr="00B62FC1">
        <w:rPr>
          <w:rFonts w:ascii="Arial" w:hAnsi="Arial" w:cs="Arial"/>
          <w:sz w:val="22"/>
          <w:szCs w:val="22"/>
        </w:rPr>
        <w:t xml:space="preserve">Dear </w:t>
      </w:r>
      <w:r w:rsidR="00C973C1" w:rsidRPr="00B62FC1">
        <w:rPr>
          <w:rFonts w:ascii="Arial" w:hAnsi="Arial" w:cs="Arial"/>
          <w:sz w:val="22"/>
          <w:szCs w:val="22"/>
        </w:rPr>
        <w:t xml:space="preserve">Dr </w:t>
      </w:r>
      <w:r w:rsidR="005813BD" w:rsidRPr="00650AFA">
        <w:rPr>
          <w:rFonts w:ascii="Arial" w:hAnsi="Arial" w:cs="Arial"/>
          <w:sz w:val="22"/>
          <w:szCs w:val="22"/>
        </w:rPr>
        <w:t>Lash</w:t>
      </w:r>
      <w:r w:rsidRPr="00B62FC1">
        <w:rPr>
          <w:rFonts w:ascii="Arial" w:hAnsi="Arial" w:cs="Arial"/>
          <w:sz w:val="22"/>
          <w:szCs w:val="22"/>
        </w:rPr>
        <w:t>:</w:t>
      </w:r>
    </w:p>
    <w:p w14:paraId="41680B41" w14:textId="1B9FEC2E" w:rsidR="00870A43" w:rsidRDefault="00870A43" w:rsidP="00074714">
      <w:pPr>
        <w:pStyle w:val="NormalWeb"/>
        <w:jc w:val="both"/>
        <w:rPr>
          <w:rFonts w:ascii="Arial" w:hAnsi="Arial" w:cs="Arial"/>
          <w:sz w:val="22"/>
          <w:szCs w:val="22"/>
        </w:rPr>
      </w:pPr>
      <w:r w:rsidRPr="00B62FC1">
        <w:rPr>
          <w:rFonts w:ascii="Arial" w:hAnsi="Arial" w:cs="Arial"/>
          <w:sz w:val="22"/>
          <w:szCs w:val="22"/>
        </w:rPr>
        <w:t xml:space="preserve">On behalf of my co-authors, I would like to submit our paper </w:t>
      </w:r>
      <w:r w:rsidR="00A77152" w:rsidRPr="00B62FC1">
        <w:rPr>
          <w:rFonts w:ascii="Arial" w:hAnsi="Arial" w:cs="Arial"/>
          <w:sz w:val="22"/>
          <w:szCs w:val="22"/>
        </w:rPr>
        <w:t>“</w:t>
      </w:r>
      <w:r w:rsidR="004569E2" w:rsidRPr="00977F5A">
        <w:rPr>
          <w:rFonts w:ascii="Arial" w:hAnsi="Arial" w:cs="Arial"/>
          <w:i/>
          <w:iCs/>
          <w:sz w:val="22"/>
          <w:szCs w:val="22"/>
          <w:lang w:val="en-US"/>
        </w:rPr>
        <w:t xml:space="preserve">Long-term traffic-related air pollutant exposure and amyotrophic lateral sclerosis diagnosis in Denmark: </w:t>
      </w:r>
      <w:r w:rsidR="00AA190B">
        <w:rPr>
          <w:rFonts w:ascii="Arial" w:hAnsi="Arial" w:cs="Arial"/>
          <w:i/>
          <w:iCs/>
          <w:sz w:val="22"/>
          <w:szCs w:val="22"/>
          <w:lang w:val="en-US"/>
        </w:rPr>
        <w:t>A</w:t>
      </w:r>
      <w:r w:rsidR="004569E2" w:rsidRPr="00977F5A">
        <w:rPr>
          <w:rFonts w:ascii="Arial" w:hAnsi="Arial" w:cs="Arial"/>
          <w:i/>
          <w:iCs/>
          <w:sz w:val="22"/>
          <w:szCs w:val="22"/>
          <w:lang w:val="en-US"/>
        </w:rPr>
        <w:t xml:space="preserve"> Bayesian hierarchical analysis</w:t>
      </w:r>
      <w:r w:rsidRPr="00B62FC1">
        <w:rPr>
          <w:rFonts w:ascii="Arial" w:hAnsi="Arial" w:cs="Arial"/>
          <w:sz w:val="22"/>
          <w:szCs w:val="22"/>
        </w:rPr>
        <w:t xml:space="preserve">” for consideration in </w:t>
      </w:r>
      <w:r w:rsidR="005A445A">
        <w:rPr>
          <w:rFonts w:ascii="Arial" w:hAnsi="Arial" w:cs="Arial"/>
          <w:i/>
          <w:sz w:val="22"/>
          <w:szCs w:val="22"/>
        </w:rPr>
        <w:t>Epidemiology</w:t>
      </w:r>
      <w:r w:rsidR="005A445A">
        <w:rPr>
          <w:rFonts w:ascii="Arial" w:hAnsi="Arial" w:cs="Arial"/>
          <w:i/>
          <w:iCs/>
          <w:sz w:val="22"/>
          <w:szCs w:val="22"/>
        </w:rPr>
        <w:t xml:space="preserve"> </w:t>
      </w:r>
      <w:r w:rsidR="00B62FC1">
        <w:rPr>
          <w:rFonts w:ascii="Arial" w:hAnsi="Arial" w:cs="Arial"/>
          <w:i/>
          <w:iCs/>
          <w:sz w:val="22"/>
          <w:szCs w:val="22"/>
        </w:rPr>
        <w:t xml:space="preserve">as </w:t>
      </w:r>
      <w:r w:rsidR="00BB13BF">
        <w:rPr>
          <w:rFonts w:ascii="Arial" w:hAnsi="Arial" w:cs="Arial"/>
          <w:sz w:val="22"/>
          <w:szCs w:val="22"/>
        </w:rPr>
        <w:t>a</w:t>
      </w:r>
      <w:r w:rsidR="003A7D66">
        <w:rPr>
          <w:rFonts w:ascii="Arial" w:hAnsi="Arial" w:cs="Arial"/>
          <w:sz w:val="22"/>
          <w:szCs w:val="22"/>
        </w:rPr>
        <w:t>n</w:t>
      </w:r>
      <w:r w:rsidR="00BB13BF">
        <w:rPr>
          <w:rFonts w:ascii="Arial" w:hAnsi="Arial" w:cs="Arial"/>
          <w:sz w:val="22"/>
          <w:szCs w:val="22"/>
        </w:rPr>
        <w:t xml:space="preserve"> </w:t>
      </w:r>
      <w:r w:rsidR="000D4F9A" w:rsidRPr="000D4F9A">
        <w:rPr>
          <w:rFonts w:ascii="Arial" w:hAnsi="Arial" w:cs="Arial"/>
          <w:sz w:val="22"/>
          <w:szCs w:val="22"/>
        </w:rPr>
        <w:t>Original Research Article</w:t>
      </w:r>
      <w:r w:rsidRPr="00B62FC1">
        <w:rPr>
          <w:rFonts w:ascii="Arial" w:hAnsi="Arial" w:cs="Arial"/>
          <w:sz w:val="22"/>
          <w:szCs w:val="22"/>
        </w:rPr>
        <w:t>.</w:t>
      </w:r>
    </w:p>
    <w:p w14:paraId="71C45C5C" w14:textId="10C7BDFF" w:rsidR="00B276C3" w:rsidRDefault="00B276C3" w:rsidP="00074714">
      <w:pPr>
        <w:pStyle w:val="NormalWeb"/>
        <w:jc w:val="both"/>
        <w:rPr>
          <w:rFonts w:ascii="Arial" w:hAnsi="Arial" w:cs="Arial"/>
          <w:sz w:val="22"/>
          <w:szCs w:val="22"/>
          <w:lang w:val="en-US"/>
        </w:rPr>
      </w:pPr>
      <w:r w:rsidRPr="00B276C3">
        <w:rPr>
          <w:rFonts w:ascii="Arial" w:hAnsi="Arial" w:cs="Arial"/>
          <w:sz w:val="22"/>
          <w:szCs w:val="22"/>
          <w:lang w:val="en-US"/>
        </w:rPr>
        <w:t>Amyotrophic lateral sclerosis (ALS) is a devastating and fatal neurodegenerative disease, currently without a cure. Approximately half of patients die within three years of symptom onset. Annually, there are nearly 30,000 cases of ALS in Europe and over 200,000 worldwide.</w:t>
      </w:r>
      <w:r>
        <w:rPr>
          <w:rFonts w:ascii="Arial" w:hAnsi="Arial" w:cs="Arial"/>
          <w:sz w:val="22"/>
          <w:szCs w:val="22"/>
          <w:lang w:val="en-US"/>
        </w:rPr>
        <w:t xml:space="preserve"> </w:t>
      </w:r>
      <w:r w:rsidRPr="00B276C3">
        <w:rPr>
          <w:rFonts w:ascii="Arial" w:hAnsi="Arial" w:cs="Arial"/>
          <w:sz w:val="22"/>
          <w:szCs w:val="22"/>
          <w:lang w:val="en-US"/>
        </w:rPr>
        <w:t xml:space="preserve"> Known inherited genetic variants only account for 5–10% of ALS cases. Environmental factors, therefore, are likely important in ALS pathogenesis. </w:t>
      </w:r>
      <w:r w:rsidR="00BD430A" w:rsidRPr="00BD430A">
        <w:rPr>
          <w:rFonts w:ascii="Arial" w:hAnsi="Arial" w:cs="Arial"/>
          <w:sz w:val="22"/>
          <w:szCs w:val="22"/>
          <w:lang w:val="en-US"/>
        </w:rPr>
        <w:t>Ambient air pollution, especially urban air pollution, is a ubiquitous exposure that has been associated with several other neurodegenerative disorders,</w:t>
      </w:r>
      <w:r w:rsidR="00F21832">
        <w:rPr>
          <w:rFonts w:ascii="Arial" w:hAnsi="Arial" w:cs="Arial"/>
          <w:sz w:val="22"/>
          <w:szCs w:val="22"/>
          <w:lang w:val="en-US"/>
        </w:rPr>
        <w:t xml:space="preserve"> and</w:t>
      </w:r>
      <w:r w:rsidR="00BD430A" w:rsidRPr="00BD430A">
        <w:rPr>
          <w:rFonts w:ascii="Arial" w:hAnsi="Arial" w:cs="Arial"/>
          <w:sz w:val="22"/>
          <w:szCs w:val="22"/>
          <w:lang w:val="en-US"/>
        </w:rPr>
        <w:t xml:space="preserve"> is consistently linked to systemic inflammation, oxidative stress, and neuroinflammation, all of which, in turn, have been reported as key pathways to ALS pathogenesis. Despite the compelling plausibility, few studies to date</w:t>
      </w:r>
      <w:r w:rsidR="00BD430A" w:rsidRPr="00BD430A">
        <w:rPr>
          <w:rFonts w:ascii="Arial" w:hAnsi="Arial" w:cs="Arial"/>
          <w:i/>
          <w:iCs/>
          <w:sz w:val="22"/>
          <w:szCs w:val="22"/>
          <w:lang w:val="en-US"/>
        </w:rPr>
        <w:t xml:space="preserve"> </w:t>
      </w:r>
      <w:r w:rsidR="00BD430A" w:rsidRPr="00BD430A">
        <w:rPr>
          <w:rFonts w:ascii="Arial" w:hAnsi="Arial" w:cs="Arial"/>
          <w:sz w:val="22"/>
          <w:szCs w:val="22"/>
          <w:lang w:val="en-US"/>
        </w:rPr>
        <w:t>have evaluated the association between air pollution and ALS</w:t>
      </w:r>
      <w:r w:rsidR="00671FA8">
        <w:rPr>
          <w:rFonts w:ascii="Arial" w:hAnsi="Arial" w:cs="Arial"/>
          <w:sz w:val="22"/>
          <w:szCs w:val="22"/>
          <w:lang w:val="en-US"/>
        </w:rPr>
        <w:t>.</w:t>
      </w:r>
    </w:p>
    <w:p w14:paraId="38202868" w14:textId="770A47E3" w:rsidR="002752AC" w:rsidRDefault="005E1B09" w:rsidP="00074714">
      <w:pPr>
        <w:pStyle w:val="NormalWeb"/>
        <w:jc w:val="both"/>
        <w:rPr>
          <w:rFonts w:ascii="Arial" w:hAnsi="Arial" w:cs="Arial"/>
          <w:bCs/>
          <w:sz w:val="22"/>
          <w:szCs w:val="22"/>
          <w:lang w:val="en-US"/>
        </w:rPr>
      </w:pPr>
      <w:r w:rsidRPr="00C2169F">
        <w:rPr>
          <w:rFonts w:ascii="Arial" w:hAnsi="Arial" w:cs="Arial"/>
          <w:sz w:val="22"/>
          <w:szCs w:val="22"/>
        </w:rPr>
        <w:t>With this study,</w:t>
      </w:r>
      <w:r w:rsidRPr="005E1B09">
        <w:rPr>
          <w:rFonts w:ascii="Arial" w:hAnsi="Arial" w:cs="Arial"/>
          <w:bCs/>
          <w:sz w:val="22"/>
          <w:szCs w:val="22"/>
          <w:lang w:val="en-US"/>
        </w:rPr>
        <w:t xml:space="preserve"> </w:t>
      </w:r>
      <w:r w:rsidRPr="005E1B09">
        <w:rPr>
          <w:rFonts w:ascii="Arial" w:hAnsi="Arial" w:cs="Arial"/>
          <w:bCs/>
          <w:i/>
          <w:iCs/>
          <w:sz w:val="22"/>
          <w:szCs w:val="22"/>
          <w:lang w:val="en-US"/>
        </w:rPr>
        <w:t>the largest case-control study of ALS and air pollution to date,</w:t>
      </w:r>
      <w:r w:rsidRPr="005E1B09">
        <w:rPr>
          <w:rFonts w:ascii="Arial" w:hAnsi="Arial" w:cs="Arial"/>
          <w:bCs/>
          <w:sz w:val="22"/>
          <w:szCs w:val="22"/>
          <w:lang w:val="en-US"/>
        </w:rPr>
        <w:t xml:space="preserve"> </w:t>
      </w:r>
      <w:r w:rsidR="002752AC" w:rsidRPr="002752AC">
        <w:rPr>
          <w:rFonts w:ascii="Arial" w:hAnsi="Arial" w:cs="Arial"/>
          <w:bCs/>
          <w:sz w:val="22"/>
          <w:szCs w:val="22"/>
          <w:lang w:val="en-US"/>
        </w:rPr>
        <w:t>we used data on 3,939 ALS cases from the Danish National Patient Register diagnosed between 1989 – 2013 and matched on, sex, year of birth and vital status to 19,298 population-based controls free of ALS at index date. We used predictions of nitrogen oxides (NO</w:t>
      </w:r>
      <w:r w:rsidR="002752AC" w:rsidRPr="002752AC">
        <w:rPr>
          <w:rFonts w:ascii="Arial" w:hAnsi="Arial" w:cs="Arial"/>
          <w:bCs/>
          <w:sz w:val="22"/>
          <w:szCs w:val="22"/>
          <w:vertAlign w:val="subscript"/>
          <w:lang w:val="en-US"/>
        </w:rPr>
        <w:t>x</w:t>
      </w:r>
      <w:r w:rsidR="002752AC" w:rsidRPr="002752AC">
        <w:rPr>
          <w:rFonts w:ascii="Arial" w:hAnsi="Arial" w:cs="Arial"/>
          <w:bCs/>
          <w:sz w:val="22"/>
          <w:szCs w:val="22"/>
          <w:lang w:val="en-US"/>
        </w:rPr>
        <w:t>), carbon monoxide (CO), elemental carbon (EC), and fine particles (PM</w:t>
      </w:r>
      <w:r w:rsidR="002752AC" w:rsidRPr="002752AC">
        <w:rPr>
          <w:rFonts w:ascii="Arial" w:hAnsi="Arial" w:cs="Arial"/>
          <w:bCs/>
          <w:sz w:val="22"/>
          <w:szCs w:val="22"/>
          <w:vertAlign w:val="subscript"/>
          <w:lang w:val="en-US"/>
        </w:rPr>
        <w:t>2</w:t>
      </w:r>
      <w:r w:rsidR="002752AC" w:rsidRPr="002752AC">
        <w:rPr>
          <w:rFonts w:ascii="Arial" w:hAnsi="Arial" w:cs="Arial"/>
          <w:bCs/>
          <w:i/>
          <w:sz w:val="22"/>
          <w:szCs w:val="22"/>
          <w:vertAlign w:val="subscript"/>
          <w:lang w:val="en-US"/>
        </w:rPr>
        <w:t>.</w:t>
      </w:r>
      <w:r w:rsidR="002752AC" w:rsidRPr="002752AC">
        <w:rPr>
          <w:rFonts w:ascii="Arial" w:hAnsi="Arial" w:cs="Arial"/>
          <w:bCs/>
          <w:sz w:val="22"/>
          <w:szCs w:val="22"/>
          <w:vertAlign w:val="subscript"/>
          <w:lang w:val="en-US"/>
        </w:rPr>
        <w:t>5</w:t>
      </w:r>
      <w:r w:rsidR="002752AC" w:rsidRPr="002752AC">
        <w:rPr>
          <w:rFonts w:ascii="Arial" w:hAnsi="Arial" w:cs="Arial"/>
          <w:bCs/>
          <w:sz w:val="22"/>
          <w:szCs w:val="22"/>
          <w:lang w:val="en-US"/>
        </w:rPr>
        <w:t>) from validated spatio-temporal models to assign 1-, 5-, and 10-year average exposures pre-ALS diagnosis at present and historical residential addresses of study participants</w:t>
      </w:r>
      <w:r w:rsidR="00657C54">
        <w:rPr>
          <w:rFonts w:ascii="Arial" w:hAnsi="Arial" w:cs="Arial"/>
          <w:bCs/>
          <w:sz w:val="22"/>
          <w:szCs w:val="22"/>
          <w:lang w:val="en-US"/>
        </w:rPr>
        <w:t>.</w:t>
      </w:r>
      <w:r w:rsidR="00947DE5">
        <w:rPr>
          <w:rFonts w:ascii="Arial" w:hAnsi="Arial" w:cs="Arial"/>
          <w:bCs/>
          <w:sz w:val="22"/>
          <w:szCs w:val="22"/>
          <w:lang w:val="en-US"/>
        </w:rPr>
        <w:t xml:space="preserve"> </w:t>
      </w:r>
      <w:r w:rsidR="00947DE5" w:rsidRPr="00947DE5">
        <w:rPr>
          <w:rFonts w:ascii="Arial" w:hAnsi="Arial" w:cs="Arial"/>
          <w:bCs/>
          <w:sz w:val="22"/>
          <w:szCs w:val="22"/>
          <w:lang w:val="en-US"/>
        </w:rPr>
        <w:t>Although the last year of data in our analyses is from eight years ago (2013), our findings remain timely</w:t>
      </w:r>
      <w:r w:rsidR="00947DE5">
        <w:rPr>
          <w:rFonts w:ascii="Arial" w:hAnsi="Arial" w:cs="Arial"/>
          <w:bCs/>
          <w:sz w:val="22"/>
          <w:szCs w:val="22"/>
          <w:lang w:val="en-US"/>
        </w:rPr>
        <w:t xml:space="preserve"> due to the </w:t>
      </w:r>
      <w:r w:rsidR="00A26AD0">
        <w:rPr>
          <w:rFonts w:ascii="Arial" w:hAnsi="Arial" w:cs="Arial"/>
          <w:bCs/>
          <w:sz w:val="22"/>
          <w:szCs w:val="22"/>
          <w:lang w:val="en-US"/>
        </w:rPr>
        <w:t>uniquely</w:t>
      </w:r>
      <w:r w:rsidR="00694C7B">
        <w:rPr>
          <w:rFonts w:ascii="Arial" w:hAnsi="Arial" w:cs="Arial"/>
          <w:bCs/>
          <w:sz w:val="22"/>
          <w:szCs w:val="22"/>
          <w:lang w:val="en-US"/>
        </w:rPr>
        <w:t xml:space="preserve"> </w:t>
      </w:r>
      <w:r w:rsidR="0049700A">
        <w:rPr>
          <w:rFonts w:ascii="Arial" w:hAnsi="Arial" w:cs="Arial"/>
          <w:bCs/>
          <w:sz w:val="22"/>
          <w:szCs w:val="22"/>
          <w:lang w:val="en-US"/>
        </w:rPr>
        <w:t xml:space="preserve">large </w:t>
      </w:r>
      <w:r w:rsidR="00694C7B">
        <w:rPr>
          <w:rFonts w:ascii="Arial" w:hAnsi="Arial" w:cs="Arial"/>
          <w:bCs/>
          <w:sz w:val="22"/>
          <w:szCs w:val="22"/>
          <w:lang w:val="en-US"/>
        </w:rPr>
        <w:t xml:space="preserve">number of ALS cases </w:t>
      </w:r>
      <w:r w:rsidR="00A26AD0">
        <w:rPr>
          <w:rFonts w:ascii="Arial" w:hAnsi="Arial" w:cs="Arial"/>
          <w:bCs/>
          <w:sz w:val="22"/>
          <w:szCs w:val="22"/>
          <w:lang w:val="en-US"/>
        </w:rPr>
        <w:t>we have collected</w:t>
      </w:r>
      <w:r w:rsidR="00C817F5">
        <w:rPr>
          <w:rFonts w:ascii="Arial" w:hAnsi="Arial" w:cs="Arial"/>
          <w:bCs/>
          <w:sz w:val="22"/>
          <w:szCs w:val="22"/>
          <w:lang w:val="en-US"/>
        </w:rPr>
        <w:t>,</w:t>
      </w:r>
      <w:r w:rsidR="004D50BF">
        <w:rPr>
          <w:rFonts w:ascii="Arial" w:hAnsi="Arial" w:cs="Arial"/>
          <w:bCs/>
          <w:sz w:val="22"/>
          <w:szCs w:val="22"/>
          <w:lang w:val="en-US"/>
        </w:rPr>
        <w:t xml:space="preserve"> </w:t>
      </w:r>
      <w:r w:rsidR="00BD17B1">
        <w:rPr>
          <w:rFonts w:ascii="Arial" w:hAnsi="Arial" w:cs="Arial"/>
          <w:bCs/>
          <w:sz w:val="22"/>
          <w:szCs w:val="22"/>
          <w:lang w:val="en-US"/>
        </w:rPr>
        <w:t xml:space="preserve">that air pollution remains </w:t>
      </w:r>
      <w:r w:rsidR="00FC16D7">
        <w:rPr>
          <w:rFonts w:ascii="Arial" w:hAnsi="Arial" w:cs="Arial"/>
          <w:bCs/>
          <w:sz w:val="22"/>
          <w:szCs w:val="22"/>
          <w:lang w:val="en-US"/>
        </w:rPr>
        <w:t>so pervasive</w:t>
      </w:r>
      <w:r w:rsidR="00C817F5">
        <w:rPr>
          <w:rFonts w:ascii="Arial" w:hAnsi="Arial" w:cs="Arial"/>
          <w:bCs/>
          <w:sz w:val="22"/>
          <w:szCs w:val="22"/>
          <w:lang w:val="en-US"/>
        </w:rPr>
        <w:t xml:space="preserve">, and that ALS prevalence is </w:t>
      </w:r>
      <w:r w:rsidR="00C817F5" w:rsidRPr="009E3D9D">
        <w:rPr>
          <w:rFonts w:ascii="Arial" w:hAnsi="Arial" w:cs="Arial"/>
          <w:bCs/>
          <w:sz w:val="22"/>
          <w:szCs w:val="22"/>
          <w:lang w:val="en-US"/>
        </w:rPr>
        <w:t>projected to increase nearly 70% by 2040</w:t>
      </w:r>
      <w:r w:rsidR="00BD17B1">
        <w:rPr>
          <w:rFonts w:ascii="Arial" w:hAnsi="Arial" w:cs="Arial"/>
          <w:bCs/>
          <w:sz w:val="22"/>
          <w:szCs w:val="22"/>
          <w:lang w:val="en-US"/>
        </w:rPr>
        <w:t>.</w:t>
      </w:r>
    </w:p>
    <w:p w14:paraId="780D0B6D" w14:textId="78D48CF5" w:rsidR="00235735" w:rsidRDefault="00D36703" w:rsidP="00677792">
      <w:pPr>
        <w:pStyle w:val="NormalWeb"/>
        <w:jc w:val="both"/>
        <w:rPr>
          <w:rFonts w:ascii="Arial" w:hAnsi="Arial" w:cs="Arial"/>
          <w:bCs/>
          <w:sz w:val="22"/>
          <w:szCs w:val="22"/>
          <w:lang w:val="en-US"/>
        </w:rPr>
      </w:pPr>
      <w:r>
        <w:rPr>
          <w:rFonts w:ascii="Arial" w:hAnsi="Arial" w:cs="Arial"/>
          <w:bCs/>
          <w:sz w:val="22"/>
          <w:szCs w:val="22"/>
          <w:lang w:val="en-US"/>
        </w:rPr>
        <w:t>W</w:t>
      </w:r>
      <w:r w:rsidR="005E1B09" w:rsidRPr="005E1B09">
        <w:rPr>
          <w:rFonts w:ascii="Arial" w:hAnsi="Arial" w:cs="Arial"/>
          <w:bCs/>
          <w:sz w:val="22"/>
          <w:szCs w:val="22"/>
          <w:lang w:val="en-US"/>
        </w:rPr>
        <w:t xml:space="preserve">e found that an increase in </w:t>
      </w:r>
      <w:r w:rsidR="00D77795">
        <w:rPr>
          <w:rFonts w:ascii="Arial" w:hAnsi="Arial" w:cs="Arial"/>
          <w:bCs/>
          <w:sz w:val="22"/>
          <w:szCs w:val="22"/>
          <w:lang w:val="en-US"/>
        </w:rPr>
        <w:t>the joint exposure to</w:t>
      </w:r>
      <w:r w:rsidR="005E1B09" w:rsidRPr="005E1B09">
        <w:rPr>
          <w:rFonts w:ascii="Arial" w:hAnsi="Arial" w:cs="Arial"/>
          <w:bCs/>
          <w:sz w:val="22"/>
          <w:szCs w:val="22"/>
          <w:lang w:val="en-US"/>
        </w:rPr>
        <w:t xml:space="preserve"> traffic-related pollutants was associated with an increase in odds of ALS diagnosis, </w:t>
      </w:r>
      <w:r w:rsidR="00657C54">
        <w:rPr>
          <w:rFonts w:ascii="Arial" w:hAnsi="Arial" w:cs="Arial"/>
          <w:bCs/>
          <w:sz w:val="22"/>
          <w:szCs w:val="22"/>
          <w:lang w:val="en-US"/>
        </w:rPr>
        <w:t xml:space="preserve">significant for </w:t>
      </w:r>
      <w:r w:rsidR="00DC0BF2">
        <w:rPr>
          <w:rFonts w:ascii="Arial" w:hAnsi="Arial" w:cs="Arial"/>
          <w:bCs/>
          <w:sz w:val="22"/>
          <w:szCs w:val="22"/>
          <w:lang w:val="en-US"/>
        </w:rPr>
        <w:t>elemental carbon</w:t>
      </w:r>
      <w:r w:rsidR="005E1B09" w:rsidRPr="005E1B09">
        <w:rPr>
          <w:rFonts w:ascii="Arial" w:hAnsi="Arial" w:cs="Arial"/>
          <w:bCs/>
          <w:sz w:val="22"/>
          <w:szCs w:val="22"/>
          <w:lang w:val="en-US"/>
        </w:rPr>
        <w:t xml:space="preserve"> for </w:t>
      </w:r>
      <w:r w:rsidR="00657C54">
        <w:rPr>
          <w:rFonts w:ascii="Arial" w:hAnsi="Arial" w:cs="Arial"/>
          <w:bCs/>
          <w:sz w:val="22"/>
          <w:szCs w:val="22"/>
          <w:lang w:val="en-US"/>
        </w:rPr>
        <w:t xml:space="preserve">a </w:t>
      </w:r>
      <w:r w:rsidR="005E1B09" w:rsidRPr="005E1B09">
        <w:rPr>
          <w:rFonts w:ascii="Arial" w:hAnsi="Arial" w:cs="Arial"/>
          <w:bCs/>
          <w:sz w:val="22"/>
          <w:szCs w:val="22"/>
          <w:lang w:val="en-US"/>
        </w:rPr>
        <w:t xml:space="preserve">1-year average </w:t>
      </w:r>
      <w:r w:rsidR="00657C54">
        <w:rPr>
          <w:rFonts w:ascii="Arial" w:hAnsi="Arial" w:cs="Arial"/>
          <w:bCs/>
          <w:sz w:val="22"/>
          <w:szCs w:val="22"/>
          <w:lang w:val="en-US"/>
        </w:rPr>
        <w:t>standard deviation</w:t>
      </w:r>
      <w:r w:rsidR="005E1B09" w:rsidRPr="005E1B09">
        <w:rPr>
          <w:rFonts w:ascii="Arial" w:hAnsi="Arial" w:cs="Arial"/>
          <w:bCs/>
          <w:sz w:val="22"/>
          <w:szCs w:val="22"/>
          <w:lang w:val="en-US"/>
        </w:rPr>
        <w:t xml:space="preserve"> increase</w:t>
      </w:r>
      <w:r w:rsidR="00657C54">
        <w:rPr>
          <w:rFonts w:ascii="Arial" w:hAnsi="Arial" w:cs="Arial"/>
          <w:bCs/>
          <w:sz w:val="22"/>
          <w:szCs w:val="22"/>
          <w:lang w:val="en-US"/>
        </w:rPr>
        <w:t>, t</w:t>
      </w:r>
      <w:r w:rsidR="00657C54" w:rsidRPr="005E1B09">
        <w:rPr>
          <w:rFonts w:ascii="Arial" w:hAnsi="Arial" w:cs="Arial"/>
          <w:bCs/>
          <w:sz w:val="22"/>
          <w:szCs w:val="22"/>
          <w:lang w:val="en-US"/>
        </w:rPr>
        <w:t>hough not significant at the 95% credible interval level</w:t>
      </w:r>
      <w:r w:rsidR="00657C54">
        <w:rPr>
          <w:rFonts w:ascii="Arial" w:hAnsi="Arial" w:cs="Arial"/>
          <w:bCs/>
          <w:sz w:val="22"/>
          <w:szCs w:val="22"/>
          <w:lang w:val="en-US"/>
        </w:rPr>
        <w:t xml:space="preserve"> for other pollutants</w:t>
      </w:r>
      <w:r w:rsidR="005E1B09" w:rsidRPr="005E1B09">
        <w:rPr>
          <w:rFonts w:ascii="Arial" w:hAnsi="Arial" w:cs="Arial"/>
          <w:bCs/>
          <w:sz w:val="22"/>
          <w:szCs w:val="22"/>
          <w:lang w:val="en-US"/>
        </w:rPr>
        <w:t xml:space="preserve">. </w:t>
      </w:r>
      <w:r w:rsidR="003C648C" w:rsidRPr="003C648C">
        <w:rPr>
          <w:rFonts w:ascii="Arial" w:hAnsi="Arial" w:cs="Arial"/>
          <w:bCs/>
          <w:sz w:val="22"/>
          <w:szCs w:val="22"/>
          <w:lang w:val="en-US"/>
        </w:rPr>
        <w:t>Our results indicate that sources of air pollution with elemental carbon, such as diesel engines and woodburning stoves, might contribute to development of ALS.</w:t>
      </w:r>
    </w:p>
    <w:p w14:paraId="4660379F" w14:textId="7B68C6EE" w:rsidR="00AF75A8" w:rsidRPr="00C740F4" w:rsidRDefault="00677792" w:rsidP="00AF75A8">
      <w:pPr>
        <w:pStyle w:val="NormalWeb"/>
        <w:jc w:val="both"/>
        <w:rPr>
          <w:rFonts w:ascii="Arial" w:hAnsi="Arial" w:cs="Arial"/>
          <w:bCs/>
          <w:sz w:val="22"/>
          <w:szCs w:val="22"/>
        </w:rPr>
      </w:pPr>
      <w:r w:rsidRPr="007451ED">
        <w:rPr>
          <w:rFonts w:ascii="Arial" w:hAnsi="Arial" w:cs="Arial"/>
          <w:sz w:val="22"/>
          <w:szCs w:val="22"/>
        </w:rPr>
        <w:lastRenderedPageBreak/>
        <w:t>This manuscript has not been previously published and is not under review in any other journal. All authors have contributed to the paper, have approved its submission, and take responsibility for its contents.</w:t>
      </w:r>
      <w:r w:rsidR="00AF75A8">
        <w:rPr>
          <w:rFonts w:ascii="Arial" w:hAnsi="Arial" w:cs="Arial"/>
          <w:sz w:val="22"/>
          <w:szCs w:val="22"/>
        </w:rPr>
        <w:t xml:space="preserve"> </w:t>
      </w:r>
      <w:r w:rsidR="00AF75A8" w:rsidRPr="00C740F4">
        <w:rPr>
          <w:rFonts w:ascii="Arial" w:hAnsi="Arial" w:cs="Arial"/>
          <w:bCs/>
          <w:sz w:val="22"/>
          <w:szCs w:val="22"/>
        </w:rPr>
        <w:t>The authors have no actual or potential competing financial interests.</w:t>
      </w:r>
      <w:r w:rsidR="00B95CA7">
        <w:rPr>
          <w:rFonts w:ascii="Arial" w:hAnsi="Arial" w:cs="Arial"/>
          <w:bCs/>
          <w:sz w:val="22"/>
          <w:szCs w:val="22"/>
        </w:rPr>
        <w:t xml:space="preserve"> There is no closely related paper included with this submission.</w:t>
      </w:r>
    </w:p>
    <w:p w14:paraId="274A6516" w14:textId="3D2A006F" w:rsidR="00677792" w:rsidRDefault="00677792" w:rsidP="00677792">
      <w:pPr>
        <w:pStyle w:val="NormalWeb"/>
        <w:jc w:val="both"/>
        <w:rPr>
          <w:rFonts w:ascii="Arial" w:hAnsi="Arial" w:cs="Arial"/>
          <w:sz w:val="22"/>
          <w:szCs w:val="22"/>
        </w:rPr>
      </w:pPr>
      <w:r w:rsidRPr="007451ED">
        <w:rPr>
          <w:rFonts w:ascii="Arial" w:hAnsi="Arial" w:cs="Arial"/>
          <w:sz w:val="22"/>
          <w:szCs w:val="22"/>
        </w:rPr>
        <w:t xml:space="preserve">The following people are qualified to assess its contents and their implications, and are independent of this work: </w:t>
      </w:r>
    </w:p>
    <w:p w14:paraId="4112C649" w14:textId="77777777" w:rsidR="00BC4DC7" w:rsidRDefault="00BC4DC7" w:rsidP="00BC4DC7">
      <w:pPr>
        <w:pStyle w:val="NormalWeb"/>
        <w:rPr>
          <w:rFonts w:ascii="Arial" w:hAnsi="Arial" w:cs="Arial"/>
          <w:sz w:val="22"/>
          <w:szCs w:val="22"/>
        </w:rPr>
      </w:pPr>
      <w:r>
        <w:rPr>
          <w:rFonts w:ascii="Arial" w:hAnsi="Arial" w:cs="Arial"/>
          <w:sz w:val="22"/>
          <w:szCs w:val="22"/>
        </w:rPr>
        <w:t>1</w:t>
      </w:r>
      <w:r w:rsidRPr="00E052F3">
        <w:rPr>
          <w:rFonts w:ascii="Arial" w:hAnsi="Arial" w:cs="Arial"/>
          <w:sz w:val="22"/>
          <w:szCs w:val="22"/>
        </w:rPr>
        <w:t xml:space="preserve">) Dr </w:t>
      </w:r>
      <w:r w:rsidRPr="000735E7">
        <w:rPr>
          <w:rFonts w:ascii="Arial" w:hAnsi="Arial" w:cs="Arial"/>
          <w:sz w:val="22"/>
          <w:szCs w:val="22"/>
        </w:rPr>
        <w:t>Aisha Dickerson</w:t>
      </w:r>
      <w:r w:rsidRPr="00E052F3">
        <w:rPr>
          <w:rFonts w:ascii="Arial" w:hAnsi="Arial" w:cs="Arial"/>
          <w:sz w:val="22"/>
          <w:szCs w:val="22"/>
        </w:rPr>
        <w:t xml:space="preserve"> (environmental risk factors</w:t>
      </w:r>
      <w:r>
        <w:rPr>
          <w:rFonts w:ascii="Arial" w:hAnsi="Arial" w:cs="Arial"/>
          <w:sz w:val="22"/>
          <w:szCs w:val="22"/>
        </w:rPr>
        <w:t xml:space="preserve">; amyotrophic lateral </w:t>
      </w:r>
      <w:r w:rsidRPr="004569E2">
        <w:rPr>
          <w:rFonts w:ascii="Arial" w:hAnsi="Arial" w:cs="Arial"/>
          <w:sz w:val="22"/>
          <w:szCs w:val="22"/>
          <w:lang w:val="en-US"/>
        </w:rPr>
        <w:t>sclerosis</w:t>
      </w:r>
      <w:r w:rsidRPr="00E052F3">
        <w:rPr>
          <w:rFonts w:ascii="Arial" w:hAnsi="Arial" w:cs="Arial"/>
          <w:sz w:val="22"/>
          <w:szCs w:val="22"/>
        </w:rPr>
        <w:t xml:space="preserve">) </w:t>
      </w:r>
      <w:r w:rsidRPr="00E052F3">
        <w:rPr>
          <w:rFonts w:ascii="Arial" w:hAnsi="Arial" w:cs="Arial"/>
          <w:sz w:val="22"/>
          <w:szCs w:val="22"/>
        </w:rPr>
        <w:br/>
      </w:r>
      <w:r w:rsidRPr="006E4129">
        <w:rPr>
          <w:rFonts w:ascii="Arial" w:hAnsi="Arial" w:cs="Arial"/>
          <w:sz w:val="22"/>
          <w:szCs w:val="22"/>
        </w:rPr>
        <w:t>Johns Hopkins University</w:t>
      </w:r>
      <w:r w:rsidRPr="006E4129">
        <w:rPr>
          <w:rFonts w:ascii="Arial" w:hAnsi="Arial" w:cs="Arial"/>
          <w:sz w:val="22"/>
          <w:szCs w:val="22"/>
        </w:rPr>
        <w:br/>
        <w:t>E-mail: adicke10@jhu.edu</w:t>
      </w:r>
    </w:p>
    <w:p w14:paraId="084DC0D4" w14:textId="77777777" w:rsidR="00BC4DC7" w:rsidRPr="00D44590" w:rsidRDefault="00BC4DC7" w:rsidP="00BC4DC7">
      <w:pPr>
        <w:pStyle w:val="NormalWeb"/>
        <w:rPr>
          <w:rFonts w:ascii="Arial" w:hAnsi="Arial" w:cs="Arial"/>
          <w:sz w:val="22"/>
          <w:szCs w:val="22"/>
        </w:rPr>
      </w:pPr>
      <w:r>
        <w:rPr>
          <w:rFonts w:ascii="Arial" w:hAnsi="Arial" w:cs="Arial"/>
          <w:sz w:val="22"/>
          <w:szCs w:val="22"/>
        </w:rPr>
        <w:t>2</w:t>
      </w:r>
      <w:r w:rsidRPr="00D44590">
        <w:rPr>
          <w:rFonts w:ascii="Arial" w:hAnsi="Arial" w:cs="Arial"/>
          <w:sz w:val="22"/>
          <w:szCs w:val="22"/>
        </w:rPr>
        <w:t xml:space="preserve">) Dr Maciej </w:t>
      </w:r>
      <w:proofErr w:type="spellStart"/>
      <w:r w:rsidRPr="00D44590">
        <w:rPr>
          <w:rFonts w:ascii="Arial" w:hAnsi="Arial" w:cs="Arial"/>
          <w:sz w:val="22"/>
          <w:szCs w:val="22"/>
        </w:rPr>
        <w:t>Strak</w:t>
      </w:r>
      <w:proofErr w:type="spellEnd"/>
      <w:r w:rsidRPr="00D44590">
        <w:rPr>
          <w:rFonts w:ascii="Arial" w:hAnsi="Arial" w:cs="Arial"/>
          <w:sz w:val="22"/>
          <w:szCs w:val="22"/>
        </w:rPr>
        <w:t xml:space="preserve"> (</w:t>
      </w:r>
      <w:r>
        <w:rPr>
          <w:rFonts w:ascii="Arial" w:hAnsi="Arial" w:cs="Arial"/>
          <w:sz w:val="22"/>
          <w:szCs w:val="22"/>
        </w:rPr>
        <w:t>air pollution; environmental epidemiology</w:t>
      </w:r>
      <w:r w:rsidRPr="00D44590">
        <w:rPr>
          <w:rFonts w:ascii="Arial" w:hAnsi="Arial" w:cs="Arial"/>
          <w:sz w:val="22"/>
          <w:szCs w:val="22"/>
        </w:rPr>
        <w:t xml:space="preserve">) </w:t>
      </w:r>
      <w:r w:rsidRPr="00D44590">
        <w:rPr>
          <w:rFonts w:ascii="Arial" w:hAnsi="Arial" w:cs="Arial"/>
          <w:sz w:val="22"/>
          <w:szCs w:val="22"/>
        </w:rPr>
        <w:br/>
      </w:r>
      <w:r w:rsidRPr="00C52A43">
        <w:rPr>
          <w:rFonts w:ascii="Arial" w:hAnsi="Arial" w:cs="Arial"/>
          <w:sz w:val="22"/>
          <w:szCs w:val="22"/>
        </w:rPr>
        <w:t>Utrecht University</w:t>
      </w:r>
      <w:r w:rsidRPr="00D44590">
        <w:rPr>
          <w:rFonts w:ascii="Arial" w:hAnsi="Arial" w:cs="Arial"/>
          <w:sz w:val="22"/>
          <w:szCs w:val="22"/>
        </w:rPr>
        <w:br/>
        <w:t>E-mail: m.m.strak@uu.nl</w:t>
      </w:r>
    </w:p>
    <w:p w14:paraId="29EB447B" w14:textId="77777777" w:rsidR="00BC4DC7" w:rsidRDefault="00BC4DC7" w:rsidP="00BC4DC7">
      <w:pPr>
        <w:pStyle w:val="NormalWeb"/>
        <w:rPr>
          <w:rFonts w:ascii="Arial" w:hAnsi="Arial" w:cs="Arial"/>
          <w:sz w:val="22"/>
          <w:szCs w:val="22"/>
        </w:rPr>
      </w:pPr>
      <w:r>
        <w:rPr>
          <w:rFonts w:ascii="Arial" w:hAnsi="Arial" w:cs="Arial"/>
          <w:sz w:val="22"/>
          <w:szCs w:val="22"/>
        </w:rPr>
        <w:t>3</w:t>
      </w:r>
      <w:r w:rsidRPr="006E4129">
        <w:rPr>
          <w:rFonts w:ascii="Arial" w:hAnsi="Arial" w:cs="Arial"/>
          <w:sz w:val="22"/>
          <w:szCs w:val="22"/>
        </w:rPr>
        <w:t>) Dr Orla Hardiman (</w:t>
      </w:r>
      <w:r>
        <w:rPr>
          <w:rFonts w:ascii="Arial" w:hAnsi="Arial" w:cs="Arial"/>
          <w:sz w:val="22"/>
          <w:szCs w:val="22"/>
        </w:rPr>
        <w:t>neurological disease; neurology</w:t>
      </w:r>
      <w:r w:rsidRPr="006E4129">
        <w:rPr>
          <w:rFonts w:ascii="Arial" w:hAnsi="Arial" w:cs="Arial"/>
          <w:sz w:val="22"/>
          <w:szCs w:val="22"/>
        </w:rPr>
        <w:t xml:space="preserve">) </w:t>
      </w:r>
      <w:r w:rsidRPr="006E4129">
        <w:rPr>
          <w:rFonts w:ascii="Arial" w:hAnsi="Arial" w:cs="Arial"/>
          <w:sz w:val="22"/>
          <w:szCs w:val="22"/>
        </w:rPr>
        <w:br/>
        <w:t>Trinity College Dublin</w:t>
      </w:r>
      <w:r w:rsidRPr="006E4129">
        <w:rPr>
          <w:rFonts w:ascii="Arial" w:hAnsi="Arial" w:cs="Arial"/>
          <w:sz w:val="22"/>
          <w:szCs w:val="22"/>
        </w:rPr>
        <w:br/>
        <w:t xml:space="preserve">E-mail: </w:t>
      </w:r>
      <w:r w:rsidRPr="00B118EF">
        <w:rPr>
          <w:rFonts w:ascii="Arial" w:hAnsi="Arial" w:cs="Arial"/>
          <w:sz w:val="22"/>
          <w:szCs w:val="22"/>
        </w:rPr>
        <w:t>hardimao@tcd.ie</w:t>
      </w:r>
    </w:p>
    <w:p w14:paraId="41AEF6C1" w14:textId="77777777" w:rsidR="00BC4DC7" w:rsidRDefault="00BC4DC7" w:rsidP="00BC4DC7">
      <w:pPr>
        <w:pStyle w:val="NormalWeb"/>
        <w:rPr>
          <w:rFonts w:ascii="Arial" w:hAnsi="Arial" w:cs="Arial"/>
          <w:sz w:val="22"/>
          <w:szCs w:val="22"/>
        </w:rPr>
      </w:pPr>
      <w:r>
        <w:rPr>
          <w:rFonts w:ascii="Arial" w:hAnsi="Arial" w:cs="Arial"/>
          <w:sz w:val="22"/>
          <w:szCs w:val="22"/>
        </w:rPr>
        <w:t>4</w:t>
      </w:r>
      <w:r w:rsidRPr="000101DC">
        <w:rPr>
          <w:rFonts w:ascii="Arial" w:hAnsi="Arial" w:cs="Arial"/>
          <w:sz w:val="22"/>
          <w:szCs w:val="22"/>
        </w:rPr>
        <w:t xml:space="preserve">) Dr </w:t>
      </w:r>
      <w:proofErr w:type="spellStart"/>
      <w:r w:rsidRPr="006E4129">
        <w:rPr>
          <w:rFonts w:ascii="Arial" w:hAnsi="Arial" w:cs="Arial"/>
          <w:sz w:val="22"/>
          <w:szCs w:val="22"/>
        </w:rPr>
        <w:t>Ioannis</w:t>
      </w:r>
      <w:proofErr w:type="spellEnd"/>
      <w:r w:rsidRPr="006E4129">
        <w:rPr>
          <w:rFonts w:ascii="Arial" w:hAnsi="Arial" w:cs="Arial"/>
          <w:sz w:val="22"/>
          <w:szCs w:val="22"/>
        </w:rPr>
        <w:t xml:space="preserve"> </w:t>
      </w:r>
      <w:proofErr w:type="spellStart"/>
      <w:r w:rsidRPr="006E4129">
        <w:rPr>
          <w:rFonts w:ascii="Arial" w:hAnsi="Arial" w:cs="Arial"/>
          <w:sz w:val="22"/>
          <w:szCs w:val="22"/>
        </w:rPr>
        <w:t>Bakolis</w:t>
      </w:r>
      <w:proofErr w:type="spellEnd"/>
      <w:r w:rsidRPr="006E4129">
        <w:rPr>
          <w:rFonts w:ascii="Arial" w:hAnsi="Arial" w:cs="Arial"/>
          <w:sz w:val="22"/>
          <w:szCs w:val="22"/>
        </w:rPr>
        <w:t xml:space="preserve"> </w:t>
      </w:r>
      <w:r w:rsidRPr="000101DC">
        <w:rPr>
          <w:rFonts w:ascii="Arial" w:hAnsi="Arial" w:cs="Arial"/>
          <w:sz w:val="22"/>
          <w:szCs w:val="22"/>
        </w:rPr>
        <w:t>(</w:t>
      </w:r>
      <w:r w:rsidRPr="006E4129">
        <w:rPr>
          <w:rFonts w:ascii="Arial" w:hAnsi="Arial" w:cs="Arial"/>
          <w:sz w:val="22"/>
          <w:szCs w:val="22"/>
        </w:rPr>
        <w:t>biostatistics; environmental epidemiology</w:t>
      </w:r>
      <w:r w:rsidRPr="000101DC">
        <w:rPr>
          <w:rFonts w:ascii="Arial" w:hAnsi="Arial" w:cs="Arial"/>
          <w:sz w:val="22"/>
          <w:szCs w:val="22"/>
        </w:rPr>
        <w:t xml:space="preserve">) </w:t>
      </w:r>
      <w:r w:rsidRPr="000101DC">
        <w:rPr>
          <w:rFonts w:ascii="Arial" w:hAnsi="Arial" w:cs="Arial"/>
          <w:sz w:val="22"/>
          <w:szCs w:val="22"/>
        </w:rPr>
        <w:br/>
      </w:r>
      <w:r w:rsidRPr="006E4129">
        <w:rPr>
          <w:rFonts w:ascii="Arial" w:hAnsi="Arial" w:cs="Arial"/>
          <w:sz w:val="22"/>
          <w:szCs w:val="22"/>
        </w:rPr>
        <w:t>King’s College London</w:t>
      </w:r>
      <w:r w:rsidRPr="000101DC">
        <w:rPr>
          <w:rFonts w:ascii="Arial" w:hAnsi="Arial" w:cs="Arial"/>
          <w:sz w:val="22"/>
          <w:szCs w:val="22"/>
        </w:rPr>
        <w:br/>
        <w:t xml:space="preserve">E-mail: </w:t>
      </w:r>
      <w:r w:rsidRPr="006E4129">
        <w:rPr>
          <w:rFonts w:ascii="Arial" w:hAnsi="Arial" w:cs="Arial"/>
          <w:sz w:val="22"/>
          <w:szCs w:val="22"/>
        </w:rPr>
        <w:t>ioannis.bakolis@kcl.ac.uk</w:t>
      </w:r>
    </w:p>
    <w:p w14:paraId="703D1C4F" w14:textId="77777777" w:rsidR="00BC4DC7" w:rsidRPr="00256011" w:rsidRDefault="00BC4DC7" w:rsidP="00BC4DC7">
      <w:pPr>
        <w:pStyle w:val="NormalWeb"/>
        <w:rPr>
          <w:rFonts w:ascii="Arial" w:hAnsi="Arial" w:cs="Arial"/>
          <w:sz w:val="22"/>
          <w:szCs w:val="22"/>
        </w:rPr>
      </w:pPr>
      <w:r>
        <w:rPr>
          <w:rFonts w:ascii="Arial" w:hAnsi="Arial" w:cs="Arial"/>
          <w:sz w:val="22"/>
          <w:szCs w:val="22"/>
        </w:rPr>
        <w:t>5</w:t>
      </w:r>
      <w:r w:rsidRPr="00343B7A">
        <w:rPr>
          <w:rFonts w:ascii="Arial" w:hAnsi="Arial" w:cs="Arial"/>
          <w:sz w:val="22"/>
          <w:szCs w:val="22"/>
        </w:rPr>
        <w:t xml:space="preserve">) Dr </w:t>
      </w:r>
      <w:r w:rsidRPr="00256011">
        <w:rPr>
          <w:rFonts w:ascii="Arial" w:hAnsi="Arial" w:cs="Arial"/>
          <w:sz w:val="22"/>
          <w:szCs w:val="22"/>
        </w:rPr>
        <w:t xml:space="preserve">Marta </w:t>
      </w:r>
      <w:proofErr w:type="spellStart"/>
      <w:r w:rsidRPr="00256011">
        <w:rPr>
          <w:rFonts w:ascii="Arial" w:hAnsi="Arial" w:cs="Arial"/>
          <w:sz w:val="22"/>
          <w:szCs w:val="22"/>
        </w:rPr>
        <w:t>Blangiardo</w:t>
      </w:r>
      <w:proofErr w:type="spellEnd"/>
      <w:r w:rsidRPr="00256011">
        <w:rPr>
          <w:rFonts w:ascii="Arial" w:hAnsi="Arial" w:cs="Arial"/>
          <w:sz w:val="22"/>
          <w:szCs w:val="22"/>
        </w:rPr>
        <w:t xml:space="preserve"> </w:t>
      </w:r>
      <w:r w:rsidRPr="00343B7A">
        <w:rPr>
          <w:rFonts w:ascii="Arial" w:hAnsi="Arial" w:cs="Arial"/>
          <w:sz w:val="22"/>
          <w:szCs w:val="22"/>
        </w:rPr>
        <w:t>(</w:t>
      </w:r>
      <w:r w:rsidRPr="00256011">
        <w:rPr>
          <w:rFonts w:ascii="Arial" w:hAnsi="Arial" w:cs="Arial"/>
          <w:sz w:val="22"/>
          <w:szCs w:val="22"/>
        </w:rPr>
        <w:t>Bayesian statistics; hierarchical models</w:t>
      </w:r>
      <w:r w:rsidRPr="00343B7A">
        <w:rPr>
          <w:rFonts w:ascii="Arial" w:hAnsi="Arial" w:cs="Arial"/>
          <w:sz w:val="22"/>
          <w:szCs w:val="22"/>
        </w:rPr>
        <w:t xml:space="preserve">) </w:t>
      </w:r>
      <w:r w:rsidRPr="00343B7A">
        <w:rPr>
          <w:rFonts w:ascii="Arial" w:hAnsi="Arial" w:cs="Arial"/>
          <w:sz w:val="22"/>
          <w:szCs w:val="22"/>
        </w:rPr>
        <w:br/>
      </w:r>
      <w:r>
        <w:rPr>
          <w:rFonts w:ascii="Arial" w:hAnsi="Arial" w:cs="Arial"/>
          <w:sz w:val="22"/>
          <w:szCs w:val="22"/>
        </w:rPr>
        <w:t>Imperial College London</w:t>
      </w:r>
      <w:r w:rsidRPr="00343B7A">
        <w:rPr>
          <w:rFonts w:ascii="Arial" w:hAnsi="Arial" w:cs="Arial"/>
          <w:sz w:val="22"/>
          <w:szCs w:val="22"/>
        </w:rPr>
        <w:br/>
        <w:t xml:space="preserve">E-mail: </w:t>
      </w:r>
      <w:r w:rsidRPr="008A4856">
        <w:rPr>
          <w:rFonts w:ascii="Arial" w:hAnsi="Arial" w:cs="Arial"/>
          <w:sz w:val="22"/>
          <w:szCs w:val="22"/>
        </w:rPr>
        <w:t>m.blangiardo@imperial.ac.uk</w:t>
      </w:r>
    </w:p>
    <w:p w14:paraId="79E271E8" w14:textId="434EA151" w:rsidR="00D61339" w:rsidRDefault="00F02911" w:rsidP="00BC4DC7">
      <w:pPr>
        <w:pStyle w:val="NormalWeb"/>
        <w:rPr>
          <w:rFonts w:ascii="Arial" w:hAnsi="Arial" w:cs="Arial"/>
          <w:sz w:val="22"/>
          <w:szCs w:val="22"/>
        </w:rPr>
      </w:pPr>
      <w:r>
        <w:rPr>
          <w:rFonts w:ascii="Arial" w:hAnsi="Arial" w:cs="Arial"/>
          <w:sz w:val="22"/>
          <w:szCs w:val="22"/>
        </w:rPr>
        <w:t>6</w:t>
      </w:r>
      <w:r w:rsidR="00D61339" w:rsidRPr="00697487">
        <w:rPr>
          <w:rFonts w:ascii="Arial" w:hAnsi="Arial" w:cs="Arial"/>
          <w:sz w:val="22"/>
          <w:szCs w:val="22"/>
        </w:rPr>
        <w:t xml:space="preserve">) Dr </w:t>
      </w:r>
      <w:r w:rsidR="00D61339" w:rsidRPr="004970DC">
        <w:rPr>
          <w:rFonts w:ascii="Arial" w:hAnsi="Arial" w:cs="Arial"/>
          <w:sz w:val="22"/>
          <w:szCs w:val="22"/>
        </w:rPr>
        <w:t>Erika Garcia</w:t>
      </w:r>
      <w:r w:rsidR="00D61339">
        <w:rPr>
          <w:rFonts w:ascii="Arial" w:hAnsi="Arial" w:cs="Arial"/>
          <w:sz w:val="22"/>
          <w:szCs w:val="22"/>
        </w:rPr>
        <w:t xml:space="preserve"> </w:t>
      </w:r>
      <w:r w:rsidR="00D61339" w:rsidRPr="00697487">
        <w:rPr>
          <w:rFonts w:ascii="Arial" w:hAnsi="Arial" w:cs="Arial"/>
          <w:sz w:val="22"/>
          <w:szCs w:val="22"/>
        </w:rPr>
        <w:t>(biostatistics</w:t>
      </w:r>
      <w:r w:rsidR="00D61339">
        <w:rPr>
          <w:rFonts w:ascii="Arial" w:hAnsi="Arial" w:cs="Arial"/>
          <w:sz w:val="22"/>
          <w:szCs w:val="22"/>
        </w:rPr>
        <w:t>; environmental epidemiology</w:t>
      </w:r>
      <w:r w:rsidR="00D61339" w:rsidRPr="00697487">
        <w:rPr>
          <w:rFonts w:ascii="Arial" w:hAnsi="Arial" w:cs="Arial"/>
          <w:sz w:val="22"/>
          <w:szCs w:val="22"/>
        </w:rPr>
        <w:t xml:space="preserve">) </w:t>
      </w:r>
      <w:r w:rsidR="00D61339" w:rsidRPr="00697487">
        <w:rPr>
          <w:rFonts w:ascii="Arial" w:hAnsi="Arial" w:cs="Arial"/>
          <w:sz w:val="22"/>
          <w:szCs w:val="22"/>
        </w:rPr>
        <w:br/>
        <w:t>University of Southern California</w:t>
      </w:r>
      <w:r w:rsidR="00D61339" w:rsidRPr="00697487">
        <w:rPr>
          <w:rFonts w:ascii="Arial" w:hAnsi="Arial" w:cs="Arial"/>
          <w:sz w:val="22"/>
          <w:szCs w:val="22"/>
        </w:rPr>
        <w:br/>
        <w:t xml:space="preserve">E-mail: </w:t>
      </w:r>
      <w:r w:rsidR="00D61339" w:rsidRPr="004970DC">
        <w:rPr>
          <w:rFonts w:ascii="Arial" w:hAnsi="Arial" w:cs="Arial"/>
          <w:sz w:val="22"/>
          <w:szCs w:val="22"/>
        </w:rPr>
        <w:t>garc991@usc.edu</w:t>
      </w:r>
    </w:p>
    <w:p w14:paraId="0D299AC3" w14:textId="2A66F600" w:rsidR="00BC4DC7" w:rsidRPr="00AA0675" w:rsidRDefault="00F02911" w:rsidP="00BC4DC7">
      <w:pPr>
        <w:pStyle w:val="NormalWeb"/>
        <w:rPr>
          <w:rFonts w:ascii="Arial" w:hAnsi="Arial" w:cs="Arial"/>
          <w:sz w:val="22"/>
          <w:szCs w:val="22"/>
        </w:rPr>
      </w:pPr>
      <w:r>
        <w:rPr>
          <w:rFonts w:ascii="Arial" w:hAnsi="Arial" w:cs="Arial"/>
          <w:sz w:val="22"/>
          <w:szCs w:val="22"/>
        </w:rPr>
        <w:t>7</w:t>
      </w:r>
      <w:r w:rsidR="00BC4DC7" w:rsidRPr="00AA0675">
        <w:rPr>
          <w:rFonts w:ascii="Arial" w:hAnsi="Arial" w:cs="Arial"/>
          <w:sz w:val="22"/>
          <w:szCs w:val="22"/>
        </w:rPr>
        <w:t>) Dr Howard Chang (biostatistics;</w:t>
      </w:r>
      <w:r w:rsidR="00BC4DC7">
        <w:rPr>
          <w:rFonts w:ascii="Arial" w:hAnsi="Arial" w:cs="Arial"/>
          <w:sz w:val="22"/>
          <w:szCs w:val="22"/>
        </w:rPr>
        <w:t xml:space="preserve"> environmental health</w:t>
      </w:r>
      <w:r w:rsidR="00BC4DC7" w:rsidRPr="00AA0675">
        <w:rPr>
          <w:rFonts w:ascii="Arial" w:hAnsi="Arial" w:cs="Arial"/>
          <w:sz w:val="22"/>
          <w:szCs w:val="22"/>
        </w:rPr>
        <w:t xml:space="preserve">) </w:t>
      </w:r>
      <w:r w:rsidR="00BC4DC7" w:rsidRPr="00AA0675">
        <w:rPr>
          <w:rFonts w:ascii="Arial" w:hAnsi="Arial" w:cs="Arial"/>
          <w:sz w:val="22"/>
          <w:szCs w:val="22"/>
        </w:rPr>
        <w:br/>
        <w:t>Emory University</w:t>
      </w:r>
      <w:r w:rsidR="00BC4DC7" w:rsidRPr="00AA0675">
        <w:rPr>
          <w:rFonts w:ascii="Arial" w:hAnsi="Arial" w:cs="Arial"/>
          <w:sz w:val="22"/>
          <w:szCs w:val="22"/>
        </w:rPr>
        <w:br/>
        <w:t>E-mail: howard.chang@emory.edu</w:t>
      </w:r>
    </w:p>
    <w:p w14:paraId="25BD2F55" w14:textId="2F0A4A36" w:rsidR="00BC4DC7" w:rsidRPr="00FA00F5" w:rsidRDefault="00F02911" w:rsidP="00BC4DC7">
      <w:pPr>
        <w:pStyle w:val="NormalWeb"/>
        <w:rPr>
          <w:rFonts w:ascii="Arial" w:hAnsi="Arial" w:cs="Arial"/>
          <w:sz w:val="22"/>
          <w:szCs w:val="22"/>
        </w:rPr>
      </w:pPr>
      <w:r>
        <w:rPr>
          <w:rFonts w:ascii="Arial" w:hAnsi="Arial" w:cs="Arial"/>
          <w:sz w:val="22"/>
          <w:szCs w:val="22"/>
        </w:rPr>
        <w:t>8</w:t>
      </w:r>
      <w:r w:rsidR="00BC4DC7" w:rsidRPr="00195051">
        <w:rPr>
          <w:rFonts w:ascii="Arial" w:hAnsi="Arial" w:cs="Arial"/>
          <w:sz w:val="22"/>
          <w:szCs w:val="22"/>
        </w:rPr>
        <w:t xml:space="preserve">) Dr </w:t>
      </w:r>
      <w:r w:rsidR="00BC4DC7" w:rsidRPr="00545384">
        <w:rPr>
          <w:rFonts w:ascii="Arial" w:hAnsi="Arial" w:cs="Arial"/>
          <w:sz w:val="22"/>
          <w:szCs w:val="22"/>
        </w:rPr>
        <w:t xml:space="preserve">Michela </w:t>
      </w:r>
      <w:proofErr w:type="spellStart"/>
      <w:r w:rsidR="00BC4DC7" w:rsidRPr="00545384">
        <w:rPr>
          <w:rFonts w:ascii="Arial" w:hAnsi="Arial" w:cs="Arial"/>
          <w:sz w:val="22"/>
          <w:szCs w:val="22"/>
        </w:rPr>
        <w:t>Cameletti</w:t>
      </w:r>
      <w:proofErr w:type="spellEnd"/>
      <w:r w:rsidR="00BC4DC7">
        <w:rPr>
          <w:rFonts w:ascii="Arial" w:hAnsi="Arial" w:cs="Arial"/>
          <w:sz w:val="22"/>
          <w:szCs w:val="22"/>
        </w:rPr>
        <w:t xml:space="preserve"> </w:t>
      </w:r>
      <w:r w:rsidR="00BC4DC7" w:rsidRPr="00195051">
        <w:rPr>
          <w:rFonts w:ascii="Arial" w:hAnsi="Arial" w:cs="Arial"/>
          <w:sz w:val="22"/>
          <w:szCs w:val="22"/>
        </w:rPr>
        <w:t>(</w:t>
      </w:r>
      <w:r w:rsidR="00BC4DC7">
        <w:rPr>
          <w:rFonts w:ascii="Arial" w:hAnsi="Arial" w:cs="Arial"/>
          <w:sz w:val="22"/>
          <w:szCs w:val="22"/>
        </w:rPr>
        <w:t xml:space="preserve">biostatistics; </w:t>
      </w:r>
      <w:r w:rsidR="00BC4DC7" w:rsidRPr="00256011">
        <w:rPr>
          <w:rFonts w:ascii="Arial" w:hAnsi="Arial" w:cs="Arial"/>
          <w:sz w:val="22"/>
          <w:szCs w:val="22"/>
        </w:rPr>
        <w:t>Bayesian statistics</w:t>
      </w:r>
      <w:r w:rsidR="00BC4DC7" w:rsidRPr="005D216C">
        <w:rPr>
          <w:rFonts w:ascii="Arial" w:hAnsi="Arial" w:cs="Arial"/>
          <w:sz w:val="22"/>
          <w:szCs w:val="22"/>
        </w:rPr>
        <w:t>)</w:t>
      </w:r>
      <w:r w:rsidR="00BC4DC7" w:rsidRPr="00195051">
        <w:rPr>
          <w:rFonts w:ascii="Arial" w:hAnsi="Arial" w:cs="Arial"/>
          <w:sz w:val="22"/>
          <w:szCs w:val="22"/>
        </w:rPr>
        <w:t xml:space="preserve"> </w:t>
      </w:r>
      <w:r w:rsidR="00BC4DC7" w:rsidRPr="00195051">
        <w:rPr>
          <w:rFonts w:ascii="Arial" w:hAnsi="Arial" w:cs="Arial"/>
          <w:sz w:val="22"/>
          <w:szCs w:val="22"/>
        </w:rPr>
        <w:br/>
      </w:r>
      <w:r w:rsidR="00BC4DC7" w:rsidRPr="004C1F79">
        <w:rPr>
          <w:rFonts w:ascii="Arial" w:hAnsi="Arial" w:cs="Arial"/>
          <w:sz w:val="22"/>
          <w:szCs w:val="22"/>
        </w:rPr>
        <w:t>University of Bergam</w:t>
      </w:r>
      <w:r w:rsidR="00BC4DC7">
        <w:rPr>
          <w:rFonts w:ascii="Arial" w:hAnsi="Arial" w:cs="Arial"/>
          <w:sz w:val="22"/>
          <w:szCs w:val="22"/>
        </w:rPr>
        <w:t>o</w:t>
      </w:r>
      <w:r w:rsidR="00BC4DC7" w:rsidRPr="00195051">
        <w:rPr>
          <w:rFonts w:ascii="Arial" w:hAnsi="Arial" w:cs="Arial"/>
          <w:sz w:val="22"/>
          <w:szCs w:val="22"/>
        </w:rPr>
        <w:br/>
        <w:t xml:space="preserve">E-mail: </w:t>
      </w:r>
      <w:r w:rsidR="00BC4DC7" w:rsidRPr="00525991">
        <w:rPr>
          <w:rFonts w:ascii="Arial" w:hAnsi="Arial" w:cs="Arial"/>
          <w:sz w:val="22"/>
          <w:szCs w:val="22"/>
        </w:rPr>
        <w:t>michela.cameletti@unibg.it</w:t>
      </w:r>
    </w:p>
    <w:p w14:paraId="0E438BC0" w14:textId="084272A6" w:rsidR="00D953F4" w:rsidRDefault="00677792" w:rsidP="002041DC">
      <w:pPr>
        <w:pStyle w:val="NormalWeb"/>
        <w:rPr>
          <w:rFonts w:ascii="Arial" w:hAnsi="Arial" w:cs="Arial"/>
          <w:sz w:val="22"/>
          <w:szCs w:val="22"/>
        </w:rPr>
      </w:pPr>
      <w:r w:rsidRPr="00CA5DF1">
        <w:rPr>
          <w:rFonts w:ascii="Arial" w:hAnsi="Arial" w:cs="Arial"/>
          <w:sz w:val="22"/>
          <w:szCs w:val="22"/>
        </w:rPr>
        <w:t>We look forward to your response and would be happy to answer any questions that you may have on this paper.</w:t>
      </w:r>
    </w:p>
    <w:p w14:paraId="584CE495" w14:textId="08C87BD7" w:rsidR="00384766" w:rsidRPr="00474773" w:rsidRDefault="00384766" w:rsidP="00384766">
      <w:pPr>
        <w:rPr>
          <w:rFonts w:ascii="Arial" w:hAnsi="Arial" w:cs="Arial"/>
          <w:sz w:val="22"/>
          <w:szCs w:val="22"/>
        </w:rPr>
      </w:pPr>
      <w:r w:rsidRPr="00474773">
        <w:rPr>
          <w:rFonts w:ascii="Arial" w:hAnsi="Arial" w:cs="Arial"/>
          <w:sz w:val="22"/>
          <w:szCs w:val="22"/>
        </w:rPr>
        <w:t xml:space="preserve">Sincerely, </w:t>
      </w:r>
    </w:p>
    <w:p w14:paraId="18E9FBC0" w14:textId="28C9E638" w:rsidR="00384766" w:rsidRPr="00474773" w:rsidRDefault="00384766" w:rsidP="00384766">
      <w:pPr>
        <w:rPr>
          <w:rFonts w:ascii="Arial" w:hAnsi="Arial" w:cs="Arial"/>
          <w:sz w:val="22"/>
          <w:szCs w:val="22"/>
        </w:rPr>
      </w:pPr>
    </w:p>
    <w:p w14:paraId="7C730DF8" w14:textId="208603C3" w:rsidR="00870A43" w:rsidRDefault="00A96BC2" w:rsidP="00384766">
      <w:pPr>
        <w:rPr>
          <w:rFonts w:ascii="Arial" w:hAnsi="Arial" w:cs="Arial"/>
          <w:sz w:val="22"/>
          <w:szCs w:val="22"/>
        </w:rPr>
      </w:pPr>
      <w:r w:rsidRPr="00A96BC2">
        <w:rPr>
          <w:rFonts w:ascii="Arial" w:hAnsi="Arial" w:cs="Arial"/>
          <w:noProof/>
          <w:sz w:val="22"/>
          <w:szCs w:val="22"/>
        </w:rPr>
        <w:drawing>
          <wp:inline distT="0" distB="0" distL="0" distR="0" wp14:anchorId="504B221C" wp14:editId="0FDFC043">
            <wp:extent cx="1305861" cy="494852"/>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1033" cy="496812"/>
                    </a:xfrm>
                    <a:prstGeom prst="rect">
                      <a:avLst/>
                    </a:prstGeom>
                  </pic:spPr>
                </pic:pic>
              </a:graphicData>
            </a:graphic>
          </wp:inline>
        </w:drawing>
      </w:r>
    </w:p>
    <w:p w14:paraId="07E14616" w14:textId="15DF82C4" w:rsidR="0042262E" w:rsidRPr="00474773" w:rsidRDefault="00870A43" w:rsidP="00384766">
      <w:pPr>
        <w:rPr>
          <w:rFonts w:ascii="Arial" w:hAnsi="Arial" w:cs="Arial"/>
          <w:sz w:val="22"/>
          <w:szCs w:val="22"/>
        </w:rPr>
      </w:pPr>
      <w:r w:rsidRPr="00474773">
        <w:rPr>
          <w:rFonts w:ascii="Arial" w:hAnsi="Arial" w:cs="Arial"/>
          <w:sz w:val="22"/>
          <w:szCs w:val="22"/>
        </w:rPr>
        <w:t>Robbie</w:t>
      </w:r>
      <w:r w:rsidR="00384766" w:rsidRPr="00474773">
        <w:rPr>
          <w:rFonts w:ascii="Arial" w:hAnsi="Arial" w:cs="Arial"/>
          <w:sz w:val="22"/>
          <w:szCs w:val="22"/>
        </w:rPr>
        <w:t xml:space="preserve"> </w:t>
      </w:r>
      <w:r w:rsidR="0042262E" w:rsidRPr="00474773">
        <w:rPr>
          <w:rFonts w:ascii="Arial" w:hAnsi="Arial" w:cs="Arial"/>
          <w:sz w:val="22"/>
          <w:szCs w:val="22"/>
        </w:rPr>
        <w:t>M. Parks, PhD</w:t>
      </w:r>
    </w:p>
    <w:sectPr w:rsidR="0042262E" w:rsidRPr="00474773" w:rsidSect="00B02D5B">
      <w:headerReference w:type="default" r:id="rId10"/>
      <w:footerReference w:type="even" r:id="rId11"/>
      <w:footerReference w:type="default" r:id="rId12"/>
      <w:footerReference w:type="first" r:id="rId13"/>
      <w:pgSz w:w="12240" w:h="15840"/>
      <w:pgMar w:top="1571" w:right="1440" w:bottom="1440" w:left="1418" w:header="340" w:footer="22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D4C3" w14:textId="77777777" w:rsidR="00BC4974" w:rsidRDefault="00BC4974">
      <w:r>
        <w:separator/>
      </w:r>
    </w:p>
  </w:endnote>
  <w:endnote w:type="continuationSeparator" w:id="0">
    <w:p w14:paraId="6541551F" w14:textId="77777777" w:rsidR="00BC4974" w:rsidRDefault="00BC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8196446"/>
      <w:docPartObj>
        <w:docPartGallery w:val="Page Numbers (Bottom of Page)"/>
        <w:docPartUnique/>
      </w:docPartObj>
    </w:sdtPr>
    <w:sdtEndPr>
      <w:rPr>
        <w:rStyle w:val="PageNumber"/>
      </w:rPr>
    </w:sdtEndPr>
    <w:sdtContent>
      <w:p w14:paraId="548A8CB1" w14:textId="707EAED5" w:rsidR="0095336C" w:rsidRDefault="0095336C" w:rsidP="00FD7C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33F6AC" w14:textId="77777777" w:rsidR="0095336C" w:rsidRDefault="00953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1426711"/>
      <w:docPartObj>
        <w:docPartGallery w:val="Page Numbers (Bottom of Page)"/>
        <w:docPartUnique/>
      </w:docPartObj>
    </w:sdtPr>
    <w:sdtEndPr>
      <w:rPr>
        <w:rStyle w:val="PageNumber"/>
      </w:rPr>
    </w:sdtEndPr>
    <w:sdtContent>
      <w:p w14:paraId="5863F2FF" w14:textId="2C316FB8" w:rsidR="0095336C" w:rsidRDefault="0095336C" w:rsidP="00FD7C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E32A04A" w14:textId="08810330" w:rsidR="002C080D" w:rsidRDefault="002C080D">
    <w:pPr>
      <w:pStyle w:val="Footer"/>
      <w:jc w:val="right"/>
    </w:pPr>
  </w:p>
  <w:p w14:paraId="573C31C4" w14:textId="77777777" w:rsidR="002C080D" w:rsidRDefault="002C08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449874"/>
      <w:docPartObj>
        <w:docPartGallery w:val="Page Numbers (Bottom of Page)"/>
        <w:docPartUnique/>
      </w:docPartObj>
    </w:sdtPr>
    <w:sdtEndPr>
      <w:rPr>
        <w:rStyle w:val="PageNumber"/>
      </w:rPr>
    </w:sdtEndPr>
    <w:sdtContent>
      <w:p w14:paraId="5C9A10C8" w14:textId="35EECE4E" w:rsidR="0095336C" w:rsidRDefault="0095336C" w:rsidP="00FD7C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A9ACE9" w14:textId="0BE0F671" w:rsidR="002C080D" w:rsidRDefault="00994EE8" w:rsidP="00C9541F">
    <w:pPr>
      <w:pStyle w:val="Footer"/>
    </w:pPr>
    <w:r w:rsidRPr="009A2DAA">
      <w:rPr>
        <w:noProof/>
        <w:lang w:val="en-GB" w:eastAsia="en-GB"/>
      </w:rPr>
      <w:drawing>
        <wp:anchor distT="0" distB="0" distL="114300" distR="114300" simplePos="0" relativeHeight="251658240" behindDoc="0" locked="0" layoutInCell="1" allowOverlap="1" wp14:anchorId="7CBCEC2A" wp14:editId="3AA31BD2">
          <wp:simplePos x="0" y="0"/>
          <wp:positionH relativeFrom="margin">
            <wp:posOffset>3914761</wp:posOffset>
          </wp:positionH>
          <wp:positionV relativeFrom="paragraph">
            <wp:posOffset>-478097</wp:posOffset>
          </wp:positionV>
          <wp:extent cx="1824990" cy="296835"/>
          <wp:effectExtent l="0" t="0" r="381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24990" cy="296835"/>
                  </a:xfrm>
                  <a:prstGeom prst="rect">
                    <a:avLst/>
                  </a:prstGeom>
                </pic:spPr>
              </pic:pic>
            </a:graphicData>
          </a:graphic>
          <wp14:sizeRelH relativeFrom="margin">
            <wp14:pctWidth>0</wp14:pctWidth>
          </wp14:sizeRelH>
          <wp14:sizeRelV relativeFrom="margin">
            <wp14:pctHeight>0</wp14:pctHeight>
          </wp14:sizeRelV>
        </wp:anchor>
      </w:drawing>
    </w:r>
    <w:r w:rsidR="002C080D">
      <w:tab/>
    </w:r>
  </w:p>
  <w:p w14:paraId="1A5B40A3" w14:textId="77777777" w:rsidR="002C080D" w:rsidRDefault="002C0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938B2" w14:textId="77777777" w:rsidR="00BC4974" w:rsidRDefault="00BC4974">
      <w:r>
        <w:separator/>
      </w:r>
    </w:p>
  </w:footnote>
  <w:footnote w:type="continuationSeparator" w:id="0">
    <w:p w14:paraId="28640FD8" w14:textId="77777777" w:rsidR="00BC4974" w:rsidRDefault="00BC4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3C5E" w14:textId="77777777" w:rsidR="002C080D" w:rsidRDefault="002C080D" w:rsidP="00E40B0C">
    <w:pPr>
      <w:pStyle w:val="Header"/>
      <w:tabs>
        <w:tab w:val="left" w:pos="225"/>
      </w:tabs>
    </w:pPr>
    <w:r>
      <w:tab/>
    </w:r>
    <w:r>
      <w:tab/>
    </w:r>
    <w:r>
      <w:tab/>
      <w:t>.</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B0235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DB6C70"/>
    <w:multiLevelType w:val="hybridMultilevel"/>
    <w:tmpl w:val="82020E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BF00D9"/>
    <w:multiLevelType w:val="hybridMultilevel"/>
    <w:tmpl w:val="A8C072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260CA"/>
    <w:multiLevelType w:val="hybridMultilevel"/>
    <w:tmpl w:val="CB90E36E"/>
    <w:lvl w:ilvl="0" w:tplc="F41A3A58">
      <w:start w:val="1"/>
      <w:numFmt w:val="bullet"/>
      <w:suff w:val="space"/>
      <w:lvlText w:val=""/>
      <w:lvlJc w:val="left"/>
      <w:pPr>
        <w:ind w:left="720" w:hanging="360"/>
      </w:pPr>
      <w:rPr>
        <w:rFonts w:ascii="Symbol" w:hAnsi="Symbol"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B9"/>
    <w:rsid w:val="00002419"/>
    <w:rsid w:val="00002C15"/>
    <w:rsid w:val="00002CDB"/>
    <w:rsid w:val="00003D06"/>
    <w:rsid w:val="00005519"/>
    <w:rsid w:val="00006887"/>
    <w:rsid w:val="00007BDA"/>
    <w:rsid w:val="000101DC"/>
    <w:rsid w:val="00014559"/>
    <w:rsid w:val="00014645"/>
    <w:rsid w:val="00015744"/>
    <w:rsid w:val="0001588A"/>
    <w:rsid w:val="00017A60"/>
    <w:rsid w:val="000203DF"/>
    <w:rsid w:val="00020AA8"/>
    <w:rsid w:val="00022229"/>
    <w:rsid w:val="000243C7"/>
    <w:rsid w:val="000245A2"/>
    <w:rsid w:val="00026E5B"/>
    <w:rsid w:val="00030435"/>
    <w:rsid w:val="00030910"/>
    <w:rsid w:val="000338EC"/>
    <w:rsid w:val="00033E97"/>
    <w:rsid w:val="00034FB3"/>
    <w:rsid w:val="000353C5"/>
    <w:rsid w:val="00036E03"/>
    <w:rsid w:val="00037175"/>
    <w:rsid w:val="000416AB"/>
    <w:rsid w:val="0004450D"/>
    <w:rsid w:val="000458FE"/>
    <w:rsid w:val="00045A29"/>
    <w:rsid w:val="000513AA"/>
    <w:rsid w:val="00054BAE"/>
    <w:rsid w:val="00061159"/>
    <w:rsid w:val="000615EF"/>
    <w:rsid w:val="00061C45"/>
    <w:rsid w:val="00065302"/>
    <w:rsid w:val="00066BE5"/>
    <w:rsid w:val="00070D92"/>
    <w:rsid w:val="000735E7"/>
    <w:rsid w:val="000746D4"/>
    <w:rsid w:val="00074714"/>
    <w:rsid w:val="000758F0"/>
    <w:rsid w:val="0007746B"/>
    <w:rsid w:val="00077595"/>
    <w:rsid w:val="000803D1"/>
    <w:rsid w:val="00080909"/>
    <w:rsid w:val="00081F72"/>
    <w:rsid w:val="00082BB1"/>
    <w:rsid w:val="000906FB"/>
    <w:rsid w:val="000909E6"/>
    <w:rsid w:val="000A5689"/>
    <w:rsid w:val="000A678F"/>
    <w:rsid w:val="000A793A"/>
    <w:rsid w:val="000B0975"/>
    <w:rsid w:val="000B0F12"/>
    <w:rsid w:val="000B6F44"/>
    <w:rsid w:val="000C031E"/>
    <w:rsid w:val="000C0AFB"/>
    <w:rsid w:val="000D4CC0"/>
    <w:rsid w:val="000D4F9A"/>
    <w:rsid w:val="000D55AE"/>
    <w:rsid w:val="000D5DDC"/>
    <w:rsid w:val="000D6267"/>
    <w:rsid w:val="000D73EC"/>
    <w:rsid w:val="000D79AA"/>
    <w:rsid w:val="000E15FD"/>
    <w:rsid w:val="000E1BA6"/>
    <w:rsid w:val="000E2D85"/>
    <w:rsid w:val="000E3A58"/>
    <w:rsid w:val="000E64E8"/>
    <w:rsid w:val="000F0612"/>
    <w:rsid w:val="000F4AAB"/>
    <w:rsid w:val="001012C0"/>
    <w:rsid w:val="001026F0"/>
    <w:rsid w:val="00103832"/>
    <w:rsid w:val="0010434B"/>
    <w:rsid w:val="001052D1"/>
    <w:rsid w:val="001054D1"/>
    <w:rsid w:val="00105A17"/>
    <w:rsid w:val="00105B8F"/>
    <w:rsid w:val="00105C56"/>
    <w:rsid w:val="001117E1"/>
    <w:rsid w:val="001148C8"/>
    <w:rsid w:val="00120062"/>
    <w:rsid w:val="00121283"/>
    <w:rsid w:val="0012210D"/>
    <w:rsid w:val="00122F94"/>
    <w:rsid w:val="00123C21"/>
    <w:rsid w:val="0013133D"/>
    <w:rsid w:val="00131B34"/>
    <w:rsid w:val="001353E7"/>
    <w:rsid w:val="001363D5"/>
    <w:rsid w:val="00136910"/>
    <w:rsid w:val="00144015"/>
    <w:rsid w:val="00144A5B"/>
    <w:rsid w:val="00145C71"/>
    <w:rsid w:val="0014640E"/>
    <w:rsid w:val="00150F38"/>
    <w:rsid w:val="00154307"/>
    <w:rsid w:val="00160D71"/>
    <w:rsid w:val="0016373E"/>
    <w:rsid w:val="00167DE7"/>
    <w:rsid w:val="00171999"/>
    <w:rsid w:val="001730FF"/>
    <w:rsid w:val="00173694"/>
    <w:rsid w:val="00177F24"/>
    <w:rsid w:val="001815E1"/>
    <w:rsid w:val="00181B86"/>
    <w:rsid w:val="001836E2"/>
    <w:rsid w:val="00185E7E"/>
    <w:rsid w:val="00187EB2"/>
    <w:rsid w:val="00187F9E"/>
    <w:rsid w:val="00192903"/>
    <w:rsid w:val="00194884"/>
    <w:rsid w:val="00194CCC"/>
    <w:rsid w:val="00195051"/>
    <w:rsid w:val="00196198"/>
    <w:rsid w:val="001A2C22"/>
    <w:rsid w:val="001A3A1A"/>
    <w:rsid w:val="001A6EC8"/>
    <w:rsid w:val="001A7E78"/>
    <w:rsid w:val="001B0877"/>
    <w:rsid w:val="001B1780"/>
    <w:rsid w:val="001B3306"/>
    <w:rsid w:val="001B3827"/>
    <w:rsid w:val="001C0C18"/>
    <w:rsid w:val="001C1095"/>
    <w:rsid w:val="001C1CE8"/>
    <w:rsid w:val="001C28BC"/>
    <w:rsid w:val="001C2E9A"/>
    <w:rsid w:val="001C6657"/>
    <w:rsid w:val="001C6D12"/>
    <w:rsid w:val="001D299D"/>
    <w:rsid w:val="001D36C7"/>
    <w:rsid w:val="001D3D3E"/>
    <w:rsid w:val="001D4C0F"/>
    <w:rsid w:val="001D53AC"/>
    <w:rsid w:val="001D5E8D"/>
    <w:rsid w:val="001D6325"/>
    <w:rsid w:val="001D7AE7"/>
    <w:rsid w:val="001E0608"/>
    <w:rsid w:val="001E14CC"/>
    <w:rsid w:val="001E2C91"/>
    <w:rsid w:val="001E34CE"/>
    <w:rsid w:val="001E5070"/>
    <w:rsid w:val="001E79CB"/>
    <w:rsid w:val="001E7E5E"/>
    <w:rsid w:val="001F0C93"/>
    <w:rsid w:val="001F11E6"/>
    <w:rsid w:val="001F3318"/>
    <w:rsid w:val="001F5685"/>
    <w:rsid w:val="001F717F"/>
    <w:rsid w:val="00200038"/>
    <w:rsid w:val="002022DE"/>
    <w:rsid w:val="0020316E"/>
    <w:rsid w:val="0020328C"/>
    <w:rsid w:val="00203743"/>
    <w:rsid w:val="002041DC"/>
    <w:rsid w:val="002042A0"/>
    <w:rsid w:val="00204C07"/>
    <w:rsid w:val="0020653C"/>
    <w:rsid w:val="00212144"/>
    <w:rsid w:val="00214B2F"/>
    <w:rsid w:val="00220771"/>
    <w:rsid w:val="00221151"/>
    <w:rsid w:val="00221BE1"/>
    <w:rsid w:val="00222F35"/>
    <w:rsid w:val="0022488F"/>
    <w:rsid w:val="002255E2"/>
    <w:rsid w:val="00226B73"/>
    <w:rsid w:val="00230424"/>
    <w:rsid w:val="002328A6"/>
    <w:rsid w:val="00235735"/>
    <w:rsid w:val="00236C05"/>
    <w:rsid w:val="00242538"/>
    <w:rsid w:val="00242C99"/>
    <w:rsid w:val="00243287"/>
    <w:rsid w:val="00243ECB"/>
    <w:rsid w:val="0024775B"/>
    <w:rsid w:val="00250FDE"/>
    <w:rsid w:val="0025138D"/>
    <w:rsid w:val="00253DB2"/>
    <w:rsid w:val="00253E7E"/>
    <w:rsid w:val="00254DF1"/>
    <w:rsid w:val="00255136"/>
    <w:rsid w:val="00256011"/>
    <w:rsid w:val="00263747"/>
    <w:rsid w:val="0026404D"/>
    <w:rsid w:val="00264CC1"/>
    <w:rsid w:val="002659B7"/>
    <w:rsid w:val="00266674"/>
    <w:rsid w:val="00267319"/>
    <w:rsid w:val="00267BF5"/>
    <w:rsid w:val="00272812"/>
    <w:rsid w:val="00272BDA"/>
    <w:rsid w:val="00274B2E"/>
    <w:rsid w:val="002752AC"/>
    <w:rsid w:val="00276C31"/>
    <w:rsid w:val="00277218"/>
    <w:rsid w:val="002807AF"/>
    <w:rsid w:val="00280B9D"/>
    <w:rsid w:val="00281325"/>
    <w:rsid w:val="00283953"/>
    <w:rsid w:val="00285DB1"/>
    <w:rsid w:val="002872D9"/>
    <w:rsid w:val="00287993"/>
    <w:rsid w:val="00287C96"/>
    <w:rsid w:val="00287E56"/>
    <w:rsid w:val="00290B1E"/>
    <w:rsid w:val="0029103A"/>
    <w:rsid w:val="00293AC2"/>
    <w:rsid w:val="0029435C"/>
    <w:rsid w:val="00294759"/>
    <w:rsid w:val="002A194A"/>
    <w:rsid w:val="002A2176"/>
    <w:rsid w:val="002A39C4"/>
    <w:rsid w:val="002A52A1"/>
    <w:rsid w:val="002A7A30"/>
    <w:rsid w:val="002B00D8"/>
    <w:rsid w:val="002B02B6"/>
    <w:rsid w:val="002B0622"/>
    <w:rsid w:val="002B132E"/>
    <w:rsid w:val="002B44A6"/>
    <w:rsid w:val="002B7F6E"/>
    <w:rsid w:val="002C080D"/>
    <w:rsid w:val="002C143C"/>
    <w:rsid w:val="002C511C"/>
    <w:rsid w:val="002C70FC"/>
    <w:rsid w:val="002D10CA"/>
    <w:rsid w:val="002D1C99"/>
    <w:rsid w:val="002D3602"/>
    <w:rsid w:val="002D3C40"/>
    <w:rsid w:val="002D42C8"/>
    <w:rsid w:val="002D6721"/>
    <w:rsid w:val="002D719C"/>
    <w:rsid w:val="002E1E40"/>
    <w:rsid w:val="002E2FED"/>
    <w:rsid w:val="002F0AF8"/>
    <w:rsid w:val="002F0B86"/>
    <w:rsid w:val="002F2537"/>
    <w:rsid w:val="002F6103"/>
    <w:rsid w:val="002F631E"/>
    <w:rsid w:val="002F666F"/>
    <w:rsid w:val="002F79A2"/>
    <w:rsid w:val="002F79ED"/>
    <w:rsid w:val="00303B2A"/>
    <w:rsid w:val="00304252"/>
    <w:rsid w:val="00305DA8"/>
    <w:rsid w:val="00310A84"/>
    <w:rsid w:val="00310D66"/>
    <w:rsid w:val="003144B7"/>
    <w:rsid w:val="003151AD"/>
    <w:rsid w:val="0031571B"/>
    <w:rsid w:val="003171A2"/>
    <w:rsid w:val="0032058A"/>
    <w:rsid w:val="003220C1"/>
    <w:rsid w:val="0032232C"/>
    <w:rsid w:val="00323478"/>
    <w:rsid w:val="003238A3"/>
    <w:rsid w:val="00323E9E"/>
    <w:rsid w:val="00326660"/>
    <w:rsid w:val="0032689B"/>
    <w:rsid w:val="00326A3E"/>
    <w:rsid w:val="00327F2C"/>
    <w:rsid w:val="0033043E"/>
    <w:rsid w:val="003419A4"/>
    <w:rsid w:val="00342BC3"/>
    <w:rsid w:val="00342F52"/>
    <w:rsid w:val="00343B7A"/>
    <w:rsid w:val="00344982"/>
    <w:rsid w:val="00345CFB"/>
    <w:rsid w:val="00345E96"/>
    <w:rsid w:val="0034685A"/>
    <w:rsid w:val="00346BED"/>
    <w:rsid w:val="003472BB"/>
    <w:rsid w:val="00351BBD"/>
    <w:rsid w:val="00352E51"/>
    <w:rsid w:val="00365399"/>
    <w:rsid w:val="003706A5"/>
    <w:rsid w:val="0037230C"/>
    <w:rsid w:val="0037539E"/>
    <w:rsid w:val="00375722"/>
    <w:rsid w:val="00376607"/>
    <w:rsid w:val="00376C1D"/>
    <w:rsid w:val="00376E9D"/>
    <w:rsid w:val="003778A4"/>
    <w:rsid w:val="00380570"/>
    <w:rsid w:val="003821C8"/>
    <w:rsid w:val="00382332"/>
    <w:rsid w:val="003836A5"/>
    <w:rsid w:val="00384307"/>
    <w:rsid w:val="003846CC"/>
    <w:rsid w:val="00384766"/>
    <w:rsid w:val="00384A4C"/>
    <w:rsid w:val="00391625"/>
    <w:rsid w:val="00393859"/>
    <w:rsid w:val="00395F9B"/>
    <w:rsid w:val="0039666D"/>
    <w:rsid w:val="0039679E"/>
    <w:rsid w:val="003972A7"/>
    <w:rsid w:val="003975E3"/>
    <w:rsid w:val="003A115C"/>
    <w:rsid w:val="003A19A2"/>
    <w:rsid w:val="003A266A"/>
    <w:rsid w:val="003A2885"/>
    <w:rsid w:val="003A2C08"/>
    <w:rsid w:val="003A4C2E"/>
    <w:rsid w:val="003A5229"/>
    <w:rsid w:val="003A5414"/>
    <w:rsid w:val="003A5486"/>
    <w:rsid w:val="003A58EF"/>
    <w:rsid w:val="003A67CE"/>
    <w:rsid w:val="003A7D66"/>
    <w:rsid w:val="003B1AB7"/>
    <w:rsid w:val="003B3513"/>
    <w:rsid w:val="003C0DC9"/>
    <w:rsid w:val="003C18FE"/>
    <w:rsid w:val="003C474D"/>
    <w:rsid w:val="003C648C"/>
    <w:rsid w:val="003D27DE"/>
    <w:rsid w:val="003D479E"/>
    <w:rsid w:val="003D5139"/>
    <w:rsid w:val="003E0D44"/>
    <w:rsid w:val="003E1032"/>
    <w:rsid w:val="003E1113"/>
    <w:rsid w:val="003E25A5"/>
    <w:rsid w:val="003E5E4D"/>
    <w:rsid w:val="003E6605"/>
    <w:rsid w:val="003F272D"/>
    <w:rsid w:val="003F34F4"/>
    <w:rsid w:val="003F5857"/>
    <w:rsid w:val="003F5D14"/>
    <w:rsid w:val="00401821"/>
    <w:rsid w:val="004018E6"/>
    <w:rsid w:val="004042F7"/>
    <w:rsid w:val="0040488E"/>
    <w:rsid w:val="00405711"/>
    <w:rsid w:val="00405807"/>
    <w:rsid w:val="00406707"/>
    <w:rsid w:val="004127BD"/>
    <w:rsid w:val="004144D2"/>
    <w:rsid w:val="00417A8C"/>
    <w:rsid w:val="004202A7"/>
    <w:rsid w:val="004202FE"/>
    <w:rsid w:val="004222C8"/>
    <w:rsid w:val="0042262E"/>
    <w:rsid w:val="0042339B"/>
    <w:rsid w:val="00424A6D"/>
    <w:rsid w:val="00426059"/>
    <w:rsid w:val="004261CE"/>
    <w:rsid w:val="0042643E"/>
    <w:rsid w:val="004314DB"/>
    <w:rsid w:val="00433DF2"/>
    <w:rsid w:val="00434EC5"/>
    <w:rsid w:val="004410B2"/>
    <w:rsid w:val="004414DF"/>
    <w:rsid w:val="00443C04"/>
    <w:rsid w:val="0044480C"/>
    <w:rsid w:val="004537F6"/>
    <w:rsid w:val="00455A09"/>
    <w:rsid w:val="004564A9"/>
    <w:rsid w:val="004569E2"/>
    <w:rsid w:val="0045766F"/>
    <w:rsid w:val="00460807"/>
    <w:rsid w:val="004640D8"/>
    <w:rsid w:val="0046582B"/>
    <w:rsid w:val="0046732C"/>
    <w:rsid w:val="004710DD"/>
    <w:rsid w:val="00471341"/>
    <w:rsid w:val="004715D3"/>
    <w:rsid w:val="00474773"/>
    <w:rsid w:val="0047489D"/>
    <w:rsid w:val="0048089E"/>
    <w:rsid w:val="004826A8"/>
    <w:rsid w:val="00482A01"/>
    <w:rsid w:val="0048458F"/>
    <w:rsid w:val="00490270"/>
    <w:rsid w:val="004922DA"/>
    <w:rsid w:val="00492373"/>
    <w:rsid w:val="00492429"/>
    <w:rsid w:val="00492439"/>
    <w:rsid w:val="004930FD"/>
    <w:rsid w:val="0049700A"/>
    <w:rsid w:val="004970DC"/>
    <w:rsid w:val="00497E3D"/>
    <w:rsid w:val="004A3A0B"/>
    <w:rsid w:val="004A5698"/>
    <w:rsid w:val="004B0C05"/>
    <w:rsid w:val="004B0CB2"/>
    <w:rsid w:val="004B1427"/>
    <w:rsid w:val="004B2BF7"/>
    <w:rsid w:val="004B4FAE"/>
    <w:rsid w:val="004B562A"/>
    <w:rsid w:val="004B56BB"/>
    <w:rsid w:val="004B71BC"/>
    <w:rsid w:val="004C1C9A"/>
    <w:rsid w:val="004C1F79"/>
    <w:rsid w:val="004C2462"/>
    <w:rsid w:val="004C3686"/>
    <w:rsid w:val="004C5116"/>
    <w:rsid w:val="004C762D"/>
    <w:rsid w:val="004C77DD"/>
    <w:rsid w:val="004D2405"/>
    <w:rsid w:val="004D374A"/>
    <w:rsid w:val="004D44CF"/>
    <w:rsid w:val="004D50BF"/>
    <w:rsid w:val="004D5571"/>
    <w:rsid w:val="004D7CB1"/>
    <w:rsid w:val="004E1235"/>
    <w:rsid w:val="004E1A9C"/>
    <w:rsid w:val="004E1D50"/>
    <w:rsid w:val="004E6E73"/>
    <w:rsid w:val="004F12D9"/>
    <w:rsid w:val="004F14BF"/>
    <w:rsid w:val="004F163F"/>
    <w:rsid w:val="004F1CC9"/>
    <w:rsid w:val="004F2202"/>
    <w:rsid w:val="004F2517"/>
    <w:rsid w:val="004F5239"/>
    <w:rsid w:val="004F5507"/>
    <w:rsid w:val="004F7B99"/>
    <w:rsid w:val="004F7ED0"/>
    <w:rsid w:val="00500F00"/>
    <w:rsid w:val="00502587"/>
    <w:rsid w:val="005041BC"/>
    <w:rsid w:val="00504D25"/>
    <w:rsid w:val="005070B2"/>
    <w:rsid w:val="00507172"/>
    <w:rsid w:val="00507FF4"/>
    <w:rsid w:val="00511ED8"/>
    <w:rsid w:val="005142F2"/>
    <w:rsid w:val="00514986"/>
    <w:rsid w:val="00514D15"/>
    <w:rsid w:val="00515802"/>
    <w:rsid w:val="00523A98"/>
    <w:rsid w:val="00524EEE"/>
    <w:rsid w:val="00525991"/>
    <w:rsid w:val="00526004"/>
    <w:rsid w:val="0052697E"/>
    <w:rsid w:val="00530898"/>
    <w:rsid w:val="00530BA8"/>
    <w:rsid w:val="00531E10"/>
    <w:rsid w:val="00532ACA"/>
    <w:rsid w:val="00532E13"/>
    <w:rsid w:val="00533039"/>
    <w:rsid w:val="00534286"/>
    <w:rsid w:val="00534C38"/>
    <w:rsid w:val="005355ED"/>
    <w:rsid w:val="00535D1C"/>
    <w:rsid w:val="005363E7"/>
    <w:rsid w:val="005408A8"/>
    <w:rsid w:val="0054309B"/>
    <w:rsid w:val="005451A3"/>
    <w:rsid w:val="00545384"/>
    <w:rsid w:val="00547378"/>
    <w:rsid w:val="0055067C"/>
    <w:rsid w:val="00551E43"/>
    <w:rsid w:val="00552FCC"/>
    <w:rsid w:val="0055486B"/>
    <w:rsid w:val="00556F4C"/>
    <w:rsid w:val="00563A73"/>
    <w:rsid w:val="00566307"/>
    <w:rsid w:val="00570419"/>
    <w:rsid w:val="0057198C"/>
    <w:rsid w:val="00573FB3"/>
    <w:rsid w:val="00574D60"/>
    <w:rsid w:val="00575B6B"/>
    <w:rsid w:val="00576643"/>
    <w:rsid w:val="00576DEA"/>
    <w:rsid w:val="005813BD"/>
    <w:rsid w:val="005829EA"/>
    <w:rsid w:val="00582A01"/>
    <w:rsid w:val="005831DF"/>
    <w:rsid w:val="005839E5"/>
    <w:rsid w:val="00583B2F"/>
    <w:rsid w:val="00583C90"/>
    <w:rsid w:val="00584052"/>
    <w:rsid w:val="005842B9"/>
    <w:rsid w:val="00584325"/>
    <w:rsid w:val="00586890"/>
    <w:rsid w:val="00590CBC"/>
    <w:rsid w:val="00591DDF"/>
    <w:rsid w:val="005931B0"/>
    <w:rsid w:val="005932C2"/>
    <w:rsid w:val="00593811"/>
    <w:rsid w:val="0059432D"/>
    <w:rsid w:val="00596B28"/>
    <w:rsid w:val="005A14BB"/>
    <w:rsid w:val="005A1BE2"/>
    <w:rsid w:val="005A3DA6"/>
    <w:rsid w:val="005A3E47"/>
    <w:rsid w:val="005A43E8"/>
    <w:rsid w:val="005A445A"/>
    <w:rsid w:val="005B14C9"/>
    <w:rsid w:val="005B4261"/>
    <w:rsid w:val="005B4885"/>
    <w:rsid w:val="005B620D"/>
    <w:rsid w:val="005B686B"/>
    <w:rsid w:val="005C2745"/>
    <w:rsid w:val="005C398F"/>
    <w:rsid w:val="005C4B04"/>
    <w:rsid w:val="005C5BB5"/>
    <w:rsid w:val="005C6BD5"/>
    <w:rsid w:val="005C732E"/>
    <w:rsid w:val="005D045B"/>
    <w:rsid w:val="005D216C"/>
    <w:rsid w:val="005D5A85"/>
    <w:rsid w:val="005D5BA3"/>
    <w:rsid w:val="005E13DE"/>
    <w:rsid w:val="005E1B09"/>
    <w:rsid w:val="005E2085"/>
    <w:rsid w:val="005E2895"/>
    <w:rsid w:val="005E48C3"/>
    <w:rsid w:val="005F2269"/>
    <w:rsid w:val="005F49E4"/>
    <w:rsid w:val="005F793F"/>
    <w:rsid w:val="006102F5"/>
    <w:rsid w:val="00612FD7"/>
    <w:rsid w:val="006152DF"/>
    <w:rsid w:val="006207E0"/>
    <w:rsid w:val="00620D1F"/>
    <w:rsid w:val="00621FBF"/>
    <w:rsid w:val="00622BE5"/>
    <w:rsid w:val="0063053B"/>
    <w:rsid w:val="00630623"/>
    <w:rsid w:val="00630A6F"/>
    <w:rsid w:val="00634493"/>
    <w:rsid w:val="00635605"/>
    <w:rsid w:val="00636281"/>
    <w:rsid w:val="00637CB3"/>
    <w:rsid w:val="00637D99"/>
    <w:rsid w:val="00640FCD"/>
    <w:rsid w:val="0064296B"/>
    <w:rsid w:val="00643107"/>
    <w:rsid w:val="00644145"/>
    <w:rsid w:val="00645D7A"/>
    <w:rsid w:val="0064744C"/>
    <w:rsid w:val="006508B8"/>
    <w:rsid w:val="00650AFA"/>
    <w:rsid w:val="00651091"/>
    <w:rsid w:val="00653C7A"/>
    <w:rsid w:val="00653EBC"/>
    <w:rsid w:val="00654960"/>
    <w:rsid w:val="00657C54"/>
    <w:rsid w:val="00657C96"/>
    <w:rsid w:val="0066385D"/>
    <w:rsid w:val="006651DA"/>
    <w:rsid w:val="00666789"/>
    <w:rsid w:val="00667A0D"/>
    <w:rsid w:val="00670F0E"/>
    <w:rsid w:val="00671FA8"/>
    <w:rsid w:val="00672798"/>
    <w:rsid w:val="00677068"/>
    <w:rsid w:val="00677792"/>
    <w:rsid w:val="0068018C"/>
    <w:rsid w:val="00680CCB"/>
    <w:rsid w:val="006830AB"/>
    <w:rsid w:val="00684472"/>
    <w:rsid w:val="00684594"/>
    <w:rsid w:val="006907FC"/>
    <w:rsid w:val="0069142B"/>
    <w:rsid w:val="00693B2E"/>
    <w:rsid w:val="00693E9C"/>
    <w:rsid w:val="00694C7B"/>
    <w:rsid w:val="00696387"/>
    <w:rsid w:val="00697487"/>
    <w:rsid w:val="006A0FBD"/>
    <w:rsid w:val="006B1FEF"/>
    <w:rsid w:val="006B29D2"/>
    <w:rsid w:val="006B32EC"/>
    <w:rsid w:val="006C08F9"/>
    <w:rsid w:val="006C0BFE"/>
    <w:rsid w:val="006C2A48"/>
    <w:rsid w:val="006C3641"/>
    <w:rsid w:val="006C49A9"/>
    <w:rsid w:val="006C5A3F"/>
    <w:rsid w:val="006C64DE"/>
    <w:rsid w:val="006D0577"/>
    <w:rsid w:val="006D233C"/>
    <w:rsid w:val="006D5C7B"/>
    <w:rsid w:val="006D6267"/>
    <w:rsid w:val="006D7A8B"/>
    <w:rsid w:val="006E207E"/>
    <w:rsid w:val="006E4129"/>
    <w:rsid w:val="006E73DD"/>
    <w:rsid w:val="006E7752"/>
    <w:rsid w:val="006F0C20"/>
    <w:rsid w:val="006F2A08"/>
    <w:rsid w:val="006F2E51"/>
    <w:rsid w:val="006F41B6"/>
    <w:rsid w:val="007049EF"/>
    <w:rsid w:val="007131DE"/>
    <w:rsid w:val="00715286"/>
    <w:rsid w:val="00715C3B"/>
    <w:rsid w:val="007173F9"/>
    <w:rsid w:val="00721CBB"/>
    <w:rsid w:val="00723CD9"/>
    <w:rsid w:val="0072435F"/>
    <w:rsid w:val="00724EA4"/>
    <w:rsid w:val="00725FF1"/>
    <w:rsid w:val="00731DF6"/>
    <w:rsid w:val="00735C28"/>
    <w:rsid w:val="00736A87"/>
    <w:rsid w:val="00737B45"/>
    <w:rsid w:val="00740B0F"/>
    <w:rsid w:val="00741D22"/>
    <w:rsid w:val="00742655"/>
    <w:rsid w:val="00743E93"/>
    <w:rsid w:val="0074435F"/>
    <w:rsid w:val="00744FE0"/>
    <w:rsid w:val="007451ED"/>
    <w:rsid w:val="007459E1"/>
    <w:rsid w:val="007461B1"/>
    <w:rsid w:val="007524FD"/>
    <w:rsid w:val="0075316E"/>
    <w:rsid w:val="00753B96"/>
    <w:rsid w:val="00754B22"/>
    <w:rsid w:val="00754FD8"/>
    <w:rsid w:val="00755D86"/>
    <w:rsid w:val="007560AD"/>
    <w:rsid w:val="0075762A"/>
    <w:rsid w:val="007619BB"/>
    <w:rsid w:val="00762418"/>
    <w:rsid w:val="00763431"/>
    <w:rsid w:val="00766BEA"/>
    <w:rsid w:val="00766EF3"/>
    <w:rsid w:val="007702A3"/>
    <w:rsid w:val="00770405"/>
    <w:rsid w:val="00770C9B"/>
    <w:rsid w:val="00772CC9"/>
    <w:rsid w:val="007745FF"/>
    <w:rsid w:val="00777CCA"/>
    <w:rsid w:val="00781A04"/>
    <w:rsid w:val="00781A9E"/>
    <w:rsid w:val="00782B02"/>
    <w:rsid w:val="0078397B"/>
    <w:rsid w:val="00784A71"/>
    <w:rsid w:val="00784ABC"/>
    <w:rsid w:val="00784CDF"/>
    <w:rsid w:val="0078525A"/>
    <w:rsid w:val="00785783"/>
    <w:rsid w:val="00786DAA"/>
    <w:rsid w:val="007929E9"/>
    <w:rsid w:val="00793A91"/>
    <w:rsid w:val="007A02E1"/>
    <w:rsid w:val="007A04C6"/>
    <w:rsid w:val="007A0ED8"/>
    <w:rsid w:val="007A1280"/>
    <w:rsid w:val="007A2BAD"/>
    <w:rsid w:val="007A3CF1"/>
    <w:rsid w:val="007A4EAA"/>
    <w:rsid w:val="007B20D6"/>
    <w:rsid w:val="007C3773"/>
    <w:rsid w:val="007C4810"/>
    <w:rsid w:val="007C50C6"/>
    <w:rsid w:val="007C63D0"/>
    <w:rsid w:val="007D15AB"/>
    <w:rsid w:val="007D410F"/>
    <w:rsid w:val="007D597E"/>
    <w:rsid w:val="007D7413"/>
    <w:rsid w:val="007D79AC"/>
    <w:rsid w:val="007D7B67"/>
    <w:rsid w:val="007E1503"/>
    <w:rsid w:val="007E1D27"/>
    <w:rsid w:val="007E2C31"/>
    <w:rsid w:val="007F1854"/>
    <w:rsid w:val="007F3F0C"/>
    <w:rsid w:val="007F444B"/>
    <w:rsid w:val="007F6F16"/>
    <w:rsid w:val="00800A5B"/>
    <w:rsid w:val="00801395"/>
    <w:rsid w:val="00801521"/>
    <w:rsid w:val="0080322E"/>
    <w:rsid w:val="00805517"/>
    <w:rsid w:val="00810AF8"/>
    <w:rsid w:val="00811143"/>
    <w:rsid w:val="00811A2F"/>
    <w:rsid w:val="0081240E"/>
    <w:rsid w:val="008128D3"/>
    <w:rsid w:val="00812C50"/>
    <w:rsid w:val="008158E3"/>
    <w:rsid w:val="00816001"/>
    <w:rsid w:val="00816BB4"/>
    <w:rsid w:val="008200F9"/>
    <w:rsid w:val="00820412"/>
    <w:rsid w:val="00820C81"/>
    <w:rsid w:val="00823652"/>
    <w:rsid w:val="00825FB6"/>
    <w:rsid w:val="00830427"/>
    <w:rsid w:val="00832896"/>
    <w:rsid w:val="00832C99"/>
    <w:rsid w:val="0083463A"/>
    <w:rsid w:val="00835557"/>
    <w:rsid w:val="008365E5"/>
    <w:rsid w:val="00837286"/>
    <w:rsid w:val="008374F1"/>
    <w:rsid w:val="00841147"/>
    <w:rsid w:val="00844C15"/>
    <w:rsid w:val="0084589A"/>
    <w:rsid w:val="008459FA"/>
    <w:rsid w:val="00845C0E"/>
    <w:rsid w:val="008526D7"/>
    <w:rsid w:val="00853E7A"/>
    <w:rsid w:val="008544BA"/>
    <w:rsid w:val="00854906"/>
    <w:rsid w:val="00854E2A"/>
    <w:rsid w:val="00855FF5"/>
    <w:rsid w:val="00862008"/>
    <w:rsid w:val="00862F01"/>
    <w:rsid w:val="008641F6"/>
    <w:rsid w:val="008646E5"/>
    <w:rsid w:val="008654F4"/>
    <w:rsid w:val="00866D90"/>
    <w:rsid w:val="00867E65"/>
    <w:rsid w:val="00870A43"/>
    <w:rsid w:val="00871505"/>
    <w:rsid w:val="008750CA"/>
    <w:rsid w:val="0087777C"/>
    <w:rsid w:val="00880521"/>
    <w:rsid w:val="00881022"/>
    <w:rsid w:val="00881918"/>
    <w:rsid w:val="00882CDB"/>
    <w:rsid w:val="008833CC"/>
    <w:rsid w:val="0088602C"/>
    <w:rsid w:val="0088708D"/>
    <w:rsid w:val="008903B0"/>
    <w:rsid w:val="00890F9A"/>
    <w:rsid w:val="008927C8"/>
    <w:rsid w:val="0089294A"/>
    <w:rsid w:val="008933D3"/>
    <w:rsid w:val="00893439"/>
    <w:rsid w:val="00894E9E"/>
    <w:rsid w:val="008965E9"/>
    <w:rsid w:val="008A0B79"/>
    <w:rsid w:val="008A3522"/>
    <w:rsid w:val="008A4856"/>
    <w:rsid w:val="008A62E5"/>
    <w:rsid w:val="008A6C76"/>
    <w:rsid w:val="008B602F"/>
    <w:rsid w:val="008B656D"/>
    <w:rsid w:val="008C0A51"/>
    <w:rsid w:val="008C0DF7"/>
    <w:rsid w:val="008C1799"/>
    <w:rsid w:val="008C2D6B"/>
    <w:rsid w:val="008C2E1A"/>
    <w:rsid w:val="008C4618"/>
    <w:rsid w:val="008C4AEA"/>
    <w:rsid w:val="008C7229"/>
    <w:rsid w:val="008C7DFC"/>
    <w:rsid w:val="008D0F6B"/>
    <w:rsid w:val="008D128D"/>
    <w:rsid w:val="008D2BAD"/>
    <w:rsid w:val="008D3106"/>
    <w:rsid w:val="008D4BE6"/>
    <w:rsid w:val="008D5023"/>
    <w:rsid w:val="008E2041"/>
    <w:rsid w:val="008E3FE5"/>
    <w:rsid w:val="008E57AA"/>
    <w:rsid w:val="008E6EB6"/>
    <w:rsid w:val="008E706E"/>
    <w:rsid w:val="008F066C"/>
    <w:rsid w:val="008F0CDD"/>
    <w:rsid w:val="008F10F2"/>
    <w:rsid w:val="008F24A7"/>
    <w:rsid w:val="008F3960"/>
    <w:rsid w:val="008F57FE"/>
    <w:rsid w:val="008F736F"/>
    <w:rsid w:val="00900025"/>
    <w:rsid w:val="00900E58"/>
    <w:rsid w:val="00900F0E"/>
    <w:rsid w:val="00902146"/>
    <w:rsid w:val="0090223F"/>
    <w:rsid w:val="009053F7"/>
    <w:rsid w:val="009104C4"/>
    <w:rsid w:val="009105C9"/>
    <w:rsid w:val="00910E46"/>
    <w:rsid w:val="009125E5"/>
    <w:rsid w:val="009125F6"/>
    <w:rsid w:val="00914704"/>
    <w:rsid w:val="00915C43"/>
    <w:rsid w:val="009166EB"/>
    <w:rsid w:val="009208A4"/>
    <w:rsid w:val="00920FEF"/>
    <w:rsid w:val="00923ED2"/>
    <w:rsid w:val="00924059"/>
    <w:rsid w:val="0092694E"/>
    <w:rsid w:val="009269C0"/>
    <w:rsid w:val="009276A2"/>
    <w:rsid w:val="00927D79"/>
    <w:rsid w:val="0093006C"/>
    <w:rsid w:val="0093183C"/>
    <w:rsid w:val="009327F6"/>
    <w:rsid w:val="00934C0F"/>
    <w:rsid w:val="00935714"/>
    <w:rsid w:val="00936B51"/>
    <w:rsid w:val="00937725"/>
    <w:rsid w:val="00941753"/>
    <w:rsid w:val="009432C6"/>
    <w:rsid w:val="009433AD"/>
    <w:rsid w:val="009464E5"/>
    <w:rsid w:val="00947DE5"/>
    <w:rsid w:val="009507C0"/>
    <w:rsid w:val="00950AD2"/>
    <w:rsid w:val="00951AF3"/>
    <w:rsid w:val="0095336C"/>
    <w:rsid w:val="0095378C"/>
    <w:rsid w:val="00961DA2"/>
    <w:rsid w:val="009623CE"/>
    <w:rsid w:val="00962CBA"/>
    <w:rsid w:val="00962EDE"/>
    <w:rsid w:val="0096324F"/>
    <w:rsid w:val="00966455"/>
    <w:rsid w:val="0097134A"/>
    <w:rsid w:val="0097246D"/>
    <w:rsid w:val="00977F5A"/>
    <w:rsid w:val="00980743"/>
    <w:rsid w:val="009823DB"/>
    <w:rsid w:val="00991A5B"/>
    <w:rsid w:val="009942BF"/>
    <w:rsid w:val="00994EE8"/>
    <w:rsid w:val="009963C0"/>
    <w:rsid w:val="00996597"/>
    <w:rsid w:val="00996632"/>
    <w:rsid w:val="009972F2"/>
    <w:rsid w:val="009974B4"/>
    <w:rsid w:val="009A0FEE"/>
    <w:rsid w:val="009A14F0"/>
    <w:rsid w:val="009A1924"/>
    <w:rsid w:val="009A1EF4"/>
    <w:rsid w:val="009A2DAA"/>
    <w:rsid w:val="009A32A3"/>
    <w:rsid w:val="009A4D7A"/>
    <w:rsid w:val="009A7744"/>
    <w:rsid w:val="009B1B83"/>
    <w:rsid w:val="009B38AC"/>
    <w:rsid w:val="009B4CFE"/>
    <w:rsid w:val="009B6375"/>
    <w:rsid w:val="009B645E"/>
    <w:rsid w:val="009B7CE6"/>
    <w:rsid w:val="009C2E90"/>
    <w:rsid w:val="009C3204"/>
    <w:rsid w:val="009C6266"/>
    <w:rsid w:val="009D0ACB"/>
    <w:rsid w:val="009D1887"/>
    <w:rsid w:val="009D23F1"/>
    <w:rsid w:val="009D4010"/>
    <w:rsid w:val="009D6B4B"/>
    <w:rsid w:val="009D73B6"/>
    <w:rsid w:val="009D7705"/>
    <w:rsid w:val="009D7AFA"/>
    <w:rsid w:val="009E3788"/>
    <w:rsid w:val="009E3D9D"/>
    <w:rsid w:val="009E4920"/>
    <w:rsid w:val="009E4F6D"/>
    <w:rsid w:val="009F1E61"/>
    <w:rsid w:val="009F2F3C"/>
    <w:rsid w:val="009F4737"/>
    <w:rsid w:val="009F6DA6"/>
    <w:rsid w:val="009F6DF2"/>
    <w:rsid w:val="009F745E"/>
    <w:rsid w:val="009F79C7"/>
    <w:rsid w:val="00A0025B"/>
    <w:rsid w:val="00A009D0"/>
    <w:rsid w:val="00A0604D"/>
    <w:rsid w:val="00A079FF"/>
    <w:rsid w:val="00A10FB0"/>
    <w:rsid w:val="00A21E16"/>
    <w:rsid w:val="00A24938"/>
    <w:rsid w:val="00A26AD0"/>
    <w:rsid w:val="00A303EC"/>
    <w:rsid w:val="00A32662"/>
    <w:rsid w:val="00A32D8E"/>
    <w:rsid w:val="00A33666"/>
    <w:rsid w:val="00A34819"/>
    <w:rsid w:val="00A37AEF"/>
    <w:rsid w:val="00A37CC5"/>
    <w:rsid w:val="00A41AD7"/>
    <w:rsid w:val="00A41C57"/>
    <w:rsid w:val="00A42991"/>
    <w:rsid w:val="00A42AB9"/>
    <w:rsid w:val="00A43407"/>
    <w:rsid w:val="00A44784"/>
    <w:rsid w:val="00A44B86"/>
    <w:rsid w:val="00A44C49"/>
    <w:rsid w:val="00A45537"/>
    <w:rsid w:val="00A468B8"/>
    <w:rsid w:val="00A51B89"/>
    <w:rsid w:val="00A51C91"/>
    <w:rsid w:val="00A520D7"/>
    <w:rsid w:val="00A539FD"/>
    <w:rsid w:val="00A55761"/>
    <w:rsid w:val="00A57994"/>
    <w:rsid w:val="00A57D29"/>
    <w:rsid w:val="00A710F9"/>
    <w:rsid w:val="00A724B4"/>
    <w:rsid w:val="00A75E21"/>
    <w:rsid w:val="00A77152"/>
    <w:rsid w:val="00A809D7"/>
    <w:rsid w:val="00A83553"/>
    <w:rsid w:val="00A84724"/>
    <w:rsid w:val="00A87C5D"/>
    <w:rsid w:val="00A9023B"/>
    <w:rsid w:val="00A90534"/>
    <w:rsid w:val="00A91514"/>
    <w:rsid w:val="00A91602"/>
    <w:rsid w:val="00A917A7"/>
    <w:rsid w:val="00A95900"/>
    <w:rsid w:val="00A96BC2"/>
    <w:rsid w:val="00AA0675"/>
    <w:rsid w:val="00AA06B9"/>
    <w:rsid w:val="00AA190B"/>
    <w:rsid w:val="00AA1919"/>
    <w:rsid w:val="00AA1A76"/>
    <w:rsid w:val="00AB0011"/>
    <w:rsid w:val="00AB153D"/>
    <w:rsid w:val="00AB1708"/>
    <w:rsid w:val="00AC0AE1"/>
    <w:rsid w:val="00AC1820"/>
    <w:rsid w:val="00AC29C0"/>
    <w:rsid w:val="00AC5362"/>
    <w:rsid w:val="00AC5388"/>
    <w:rsid w:val="00AC5617"/>
    <w:rsid w:val="00AD0C0C"/>
    <w:rsid w:val="00AD0CB1"/>
    <w:rsid w:val="00AD2F10"/>
    <w:rsid w:val="00AD4844"/>
    <w:rsid w:val="00AD4A14"/>
    <w:rsid w:val="00AD5B4A"/>
    <w:rsid w:val="00AD6C33"/>
    <w:rsid w:val="00AD6DA9"/>
    <w:rsid w:val="00AE0068"/>
    <w:rsid w:val="00AE2D5E"/>
    <w:rsid w:val="00AE443C"/>
    <w:rsid w:val="00AE568E"/>
    <w:rsid w:val="00AE5DD5"/>
    <w:rsid w:val="00AF028C"/>
    <w:rsid w:val="00AF0364"/>
    <w:rsid w:val="00AF1591"/>
    <w:rsid w:val="00AF1D2A"/>
    <w:rsid w:val="00AF5AD5"/>
    <w:rsid w:val="00AF63CF"/>
    <w:rsid w:val="00AF6743"/>
    <w:rsid w:val="00AF75A8"/>
    <w:rsid w:val="00B000A2"/>
    <w:rsid w:val="00B00C38"/>
    <w:rsid w:val="00B02D5B"/>
    <w:rsid w:val="00B0499A"/>
    <w:rsid w:val="00B068E8"/>
    <w:rsid w:val="00B10C71"/>
    <w:rsid w:val="00B10CB0"/>
    <w:rsid w:val="00B118EF"/>
    <w:rsid w:val="00B161F5"/>
    <w:rsid w:val="00B2294A"/>
    <w:rsid w:val="00B23D79"/>
    <w:rsid w:val="00B258CE"/>
    <w:rsid w:val="00B276C3"/>
    <w:rsid w:val="00B30EA4"/>
    <w:rsid w:val="00B31803"/>
    <w:rsid w:val="00B35437"/>
    <w:rsid w:val="00B35814"/>
    <w:rsid w:val="00B35A8D"/>
    <w:rsid w:val="00B35C4D"/>
    <w:rsid w:val="00B37356"/>
    <w:rsid w:val="00B37D7C"/>
    <w:rsid w:val="00B40687"/>
    <w:rsid w:val="00B411A6"/>
    <w:rsid w:val="00B41279"/>
    <w:rsid w:val="00B50EBF"/>
    <w:rsid w:val="00B5132D"/>
    <w:rsid w:val="00B54B1D"/>
    <w:rsid w:val="00B54FF6"/>
    <w:rsid w:val="00B576DF"/>
    <w:rsid w:val="00B611DA"/>
    <w:rsid w:val="00B62F01"/>
    <w:rsid w:val="00B62FC1"/>
    <w:rsid w:val="00B64051"/>
    <w:rsid w:val="00B659CC"/>
    <w:rsid w:val="00B76CDB"/>
    <w:rsid w:val="00B83BEB"/>
    <w:rsid w:val="00B856DC"/>
    <w:rsid w:val="00B8755B"/>
    <w:rsid w:val="00B90BB3"/>
    <w:rsid w:val="00B91B4A"/>
    <w:rsid w:val="00B920BB"/>
    <w:rsid w:val="00B93AC8"/>
    <w:rsid w:val="00B94A10"/>
    <w:rsid w:val="00B95CA7"/>
    <w:rsid w:val="00B9609E"/>
    <w:rsid w:val="00B97762"/>
    <w:rsid w:val="00BA056A"/>
    <w:rsid w:val="00BA088F"/>
    <w:rsid w:val="00BA0CE2"/>
    <w:rsid w:val="00BA0D00"/>
    <w:rsid w:val="00BA3513"/>
    <w:rsid w:val="00BB13BF"/>
    <w:rsid w:val="00BB1480"/>
    <w:rsid w:val="00BB1A0D"/>
    <w:rsid w:val="00BB257A"/>
    <w:rsid w:val="00BB3EB0"/>
    <w:rsid w:val="00BB4C6E"/>
    <w:rsid w:val="00BB5FE9"/>
    <w:rsid w:val="00BB71F9"/>
    <w:rsid w:val="00BC1376"/>
    <w:rsid w:val="00BC2F10"/>
    <w:rsid w:val="00BC39E9"/>
    <w:rsid w:val="00BC4974"/>
    <w:rsid w:val="00BC4DC7"/>
    <w:rsid w:val="00BC54AE"/>
    <w:rsid w:val="00BC68E0"/>
    <w:rsid w:val="00BD17B1"/>
    <w:rsid w:val="00BD35AE"/>
    <w:rsid w:val="00BD3CFF"/>
    <w:rsid w:val="00BD430A"/>
    <w:rsid w:val="00BD7894"/>
    <w:rsid w:val="00BD7CB1"/>
    <w:rsid w:val="00BE15A4"/>
    <w:rsid w:val="00BE18A6"/>
    <w:rsid w:val="00BE2357"/>
    <w:rsid w:val="00BE60D9"/>
    <w:rsid w:val="00BE6174"/>
    <w:rsid w:val="00BE637D"/>
    <w:rsid w:val="00BE6D4D"/>
    <w:rsid w:val="00BF2885"/>
    <w:rsid w:val="00C006C1"/>
    <w:rsid w:val="00C012CE"/>
    <w:rsid w:val="00C01393"/>
    <w:rsid w:val="00C02920"/>
    <w:rsid w:val="00C0417D"/>
    <w:rsid w:val="00C10383"/>
    <w:rsid w:val="00C119FF"/>
    <w:rsid w:val="00C11D8F"/>
    <w:rsid w:val="00C134C7"/>
    <w:rsid w:val="00C1563D"/>
    <w:rsid w:val="00C17A52"/>
    <w:rsid w:val="00C2169F"/>
    <w:rsid w:val="00C21E07"/>
    <w:rsid w:val="00C223B0"/>
    <w:rsid w:val="00C22CC1"/>
    <w:rsid w:val="00C22EFC"/>
    <w:rsid w:val="00C23428"/>
    <w:rsid w:val="00C235EF"/>
    <w:rsid w:val="00C238F5"/>
    <w:rsid w:val="00C258C8"/>
    <w:rsid w:val="00C267EF"/>
    <w:rsid w:val="00C30806"/>
    <w:rsid w:val="00C30DE8"/>
    <w:rsid w:val="00C37F99"/>
    <w:rsid w:val="00C412E4"/>
    <w:rsid w:val="00C41997"/>
    <w:rsid w:val="00C41B55"/>
    <w:rsid w:val="00C43220"/>
    <w:rsid w:val="00C44E25"/>
    <w:rsid w:val="00C45C43"/>
    <w:rsid w:val="00C4756D"/>
    <w:rsid w:val="00C5003C"/>
    <w:rsid w:val="00C52A43"/>
    <w:rsid w:val="00C561BE"/>
    <w:rsid w:val="00C572AE"/>
    <w:rsid w:val="00C57B57"/>
    <w:rsid w:val="00C57F18"/>
    <w:rsid w:val="00C60ADE"/>
    <w:rsid w:val="00C6457E"/>
    <w:rsid w:val="00C64623"/>
    <w:rsid w:val="00C743D0"/>
    <w:rsid w:val="00C75FC1"/>
    <w:rsid w:val="00C76619"/>
    <w:rsid w:val="00C77C60"/>
    <w:rsid w:val="00C81693"/>
    <w:rsid w:val="00C817F5"/>
    <w:rsid w:val="00C831B7"/>
    <w:rsid w:val="00C83405"/>
    <w:rsid w:val="00C8536B"/>
    <w:rsid w:val="00C87094"/>
    <w:rsid w:val="00C877D0"/>
    <w:rsid w:val="00C87CB7"/>
    <w:rsid w:val="00C9432C"/>
    <w:rsid w:val="00C94AF7"/>
    <w:rsid w:val="00C94B45"/>
    <w:rsid w:val="00C9541F"/>
    <w:rsid w:val="00C9708F"/>
    <w:rsid w:val="00C973C1"/>
    <w:rsid w:val="00CA0CFB"/>
    <w:rsid w:val="00CA34B5"/>
    <w:rsid w:val="00CA5176"/>
    <w:rsid w:val="00CA585F"/>
    <w:rsid w:val="00CA5DF1"/>
    <w:rsid w:val="00CA643A"/>
    <w:rsid w:val="00CB0579"/>
    <w:rsid w:val="00CB1348"/>
    <w:rsid w:val="00CB29EF"/>
    <w:rsid w:val="00CB4685"/>
    <w:rsid w:val="00CB494B"/>
    <w:rsid w:val="00CB5B2C"/>
    <w:rsid w:val="00CB60B7"/>
    <w:rsid w:val="00CB6CC3"/>
    <w:rsid w:val="00CB734D"/>
    <w:rsid w:val="00CC4B4F"/>
    <w:rsid w:val="00CC5162"/>
    <w:rsid w:val="00CC6940"/>
    <w:rsid w:val="00CC744E"/>
    <w:rsid w:val="00CD0964"/>
    <w:rsid w:val="00CD16A3"/>
    <w:rsid w:val="00CD1776"/>
    <w:rsid w:val="00CD31AF"/>
    <w:rsid w:val="00CD5936"/>
    <w:rsid w:val="00CE07D8"/>
    <w:rsid w:val="00CE1437"/>
    <w:rsid w:val="00CE2D29"/>
    <w:rsid w:val="00CE5B5F"/>
    <w:rsid w:val="00CE7BD5"/>
    <w:rsid w:val="00CF12F8"/>
    <w:rsid w:val="00CF1FD3"/>
    <w:rsid w:val="00CF61FA"/>
    <w:rsid w:val="00CF7099"/>
    <w:rsid w:val="00D0060A"/>
    <w:rsid w:val="00D023D3"/>
    <w:rsid w:val="00D03011"/>
    <w:rsid w:val="00D03313"/>
    <w:rsid w:val="00D04B59"/>
    <w:rsid w:val="00D0539D"/>
    <w:rsid w:val="00D055C1"/>
    <w:rsid w:val="00D05B24"/>
    <w:rsid w:val="00D11E86"/>
    <w:rsid w:val="00D12328"/>
    <w:rsid w:val="00D14547"/>
    <w:rsid w:val="00D21845"/>
    <w:rsid w:val="00D23F58"/>
    <w:rsid w:val="00D26C4F"/>
    <w:rsid w:val="00D309EA"/>
    <w:rsid w:val="00D31D24"/>
    <w:rsid w:val="00D34422"/>
    <w:rsid w:val="00D34780"/>
    <w:rsid w:val="00D34DB6"/>
    <w:rsid w:val="00D35014"/>
    <w:rsid w:val="00D36703"/>
    <w:rsid w:val="00D41328"/>
    <w:rsid w:val="00D41E52"/>
    <w:rsid w:val="00D44590"/>
    <w:rsid w:val="00D44E60"/>
    <w:rsid w:val="00D45BAC"/>
    <w:rsid w:val="00D50464"/>
    <w:rsid w:val="00D507E3"/>
    <w:rsid w:val="00D52417"/>
    <w:rsid w:val="00D52554"/>
    <w:rsid w:val="00D52725"/>
    <w:rsid w:val="00D53421"/>
    <w:rsid w:val="00D554EF"/>
    <w:rsid w:val="00D61339"/>
    <w:rsid w:val="00D61EBC"/>
    <w:rsid w:val="00D6492D"/>
    <w:rsid w:val="00D73B3E"/>
    <w:rsid w:val="00D73C7C"/>
    <w:rsid w:val="00D745AF"/>
    <w:rsid w:val="00D74F97"/>
    <w:rsid w:val="00D76BD9"/>
    <w:rsid w:val="00D77795"/>
    <w:rsid w:val="00D828C6"/>
    <w:rsid w:val="00D8391E"/>
    <w:rsid w:val="00D83C21"/>
    <w:rsid w:val="00D84C16"/>
    <w:rsid w:val="00D87A1B"/>
    <w:rsid w:val="00D92A52"/>
    <w:rsid w:val="00D92CA2"/>
    <w:rsid w:val="00D953F4"/>
    <w:rsid w:val="00DA1B07"/>
    <w:rsid w:val="00DA4345"/>
    <w:rsid w:val="00DA4B69"/>
    <w:rsid w:val="00DA5197"/>
    <w:rsid w:val="00DA5A58"/>
    <w:rsid w:val="00DA669E"/>
    <w:rsid w:val="00DB3777"/>
    <w:rsid w:val="00DB505D"/>
    <w:rsid w:val="00DB5F00"/>
    <w:rsid w:val="00DB72DE"/>
    <w:rsid w:val="00DC0BF2"/>
    <w:rsid w:val="00DC1FC6"/>
    <w:rsid w:val="00DC4D5C"/>
    <w:rsid w:val="00DC6CAC"/>
    <w:rsid w:val="00DC6D05"/>
    <w:rsid w:val="00DC7384"/>
    <w:rsid w:val="00DC7476"/>
    <w:rsid w:val="00DD4A68"/>
    <w:rsid w:val="00DD522D"/>
    <w:rsid w:val="00DD6665"/>
    <w:rsid w:val="00DE082E"/>
    <w:rsid w:val="00DE18C7"/>
    <w:rsid w:val="00DE23D1"/>
    <w:rsid w:val="00DE28E5"/>
    <w:rsid w:val="00DE68FA"/>
    <w:rsid w:val="00DF1FB7"/>
    <w:rsid w:val="00DF231F"/>
    <w:rsid w:val="00DF2435"/>
    <w:rsid w:val="00DF2BDB"/>
    <w:rsid w:val="00DF2DA0"/>
    <w:rsid w:val="00DF3ABE"/>
    <w:rsid w:val="00DF41A4"/>
    <w:rsid w:val="00DF5260"/>
    <w:rsid w:val="00DF68AD"/>
    <w:rsid w:val="00DF6974"/>
    <w:rsid w:val="00DF7BF7"/>
    <w:rsid w:val="00E0073E"/>
    <w:rsid w:val="00E01739"/>
    <w:rsid w:val="00E024E1"/>
    <w:rsid w:val="00E052F3"/>
    <w:rsid w:val="00E07798"/>
    <w:rsid w:val="00E11A3A"/>
    <w:rsid w:val="00E144A0"/>
    <w:rsid w:val="00E14EC3"/>
    <w:rsid w:val="00E16661"/>
    <w:rsid w:val="00E20F0E"/>
    <w:rsid w:val="00E2119F"/>
    <w:rsid w:val="00E22874"/>
    <w:rsid w:val="00E240FF"/>
    <w:rsid w:val="00E25E1A"/>
    <w:rsid w:val="00E262E4"/>
    <w:rsid w:val="00E266F1"/>
    <w:rsid w:val="00E27913"/>
    <w:rsid w:val="00E27EBA"/>
    <w:rsid w:val="00E30B62"/>
    <w:rsid w:val="00E315C9"/>
    <w:rsid w:val="00E3168C"/>
    <w:rsid w:val="00E31B90"/>
    <w:rsid w:val="00E32971"/>
    <w:rsid w:val="00E33D62"/>
    <w:rsid w:val="00E3411E"/>
    <w:rsid w:val="00E34ED5"/>
    <w:rsid w:val="00E35D83"/>
    <w:rsid w:val="00E36A8D"/>
    <w:rsid w:val="00E40B0C"/>
    <w:rsid w:val="00E40FCB"/>
    <w:rsid w:val="00E41A39"/>
    <w:rsid w:val="00E42D50"/>
    <w:rsid w:val="00E439AD"/>
    <w:rsid w:val="00E456EA"/>
    <w:rsid w:val="00E45728"/>
    <w:rsid w:val="00E46858"/>
    <w:rsid w:val="00E473E9"/>
    <w:rsid w:val="00E50041"/>
    <w:rsid w:val="00E503D5"/>
    <w:rsid w:val="00E5050D"/>
    <w:rsid w:val="00E55E29"/>
    <w:rsid w:val="00E57778"/>
    <w:rsid w:val="00E64ED3"/>
    <w:rsid w:val="00E6552C"/>
    <w:rsid w:val="00E6555C"/>
    <w:rsid w:val="00E7073D"/>
    <w:rsid w:val="00E71C96"/>
    <w:rsid w:val="00E732D4"/>
    <w:rsid w:val="00E74A13"/>
    <w:rsid w:val="00E75007"/>
    <w:rsid w:val="00E76BBC"/>
    <w:rsid w:val="00E76E69"/>
    <w:rsid w:val="00E80569"/>
    <w:rsid w:val="00E82E24"/>
    <w:rsid w:val="00E84E00"/>
    <w:rsid w:val="00E8513C"/>
    <w:rsid w:val="00E859E3"/>
    <w:rsid w:val="00E8747E"/>
    <w:rsid w:val="00E91840"/>
    <w:rsid w:val="00E94E1C"/>
    <w:rsid w:val="00E9577B"/>
    <w:rsid w:val="00E96955"/>
    <w:rsid w:val="00E972CE"/>
    <w:rsid w:val="00E97723"/>
    <w:rsid w:val="00EA0254"/>
    <w:rsid w:val="00EA1199"/>
    <w:rsid w:val="00EA398A"/>
    <w:rsid w:val="00EA3E92"/>
    <w:rsid w:val="00EA4154"/>
    <w:rsid w:val="00EA694E"/>
    <w:rsid w:val="00EA7119"/>
    <w:rsid w:val="00EB03BE"/>
    <w:rsid w:val="00EB2B43"/>
    <w:rsid w:val="00EB2F51"/>
    <w:rsid w:val="00EB3905"/>
    <w:rsid w:val="00EB3939"/>
    <w:rsid w:val="00EB3B59"/>
    <w:rsid w:val="00EB4DDD"/>
    <w:rsid w:val="00EB5938"/>
    <w:rsid w:val="00EB5B91"/>
    <w:rsid w:val="00EB7DCF"/>
    <w:rsid w:val="00EC0B3E"/>
    <w:rsid w:val="00EC0E39"/>
    <w:rsid w:val="00EC458C"/>
    <w:rsid w:val="00EC4655"/>
    <w:rsid w:val="00EC550E"/>
    <w:rsid w:val="00ED4087"/>
    <w:rsid w:val="00ED6967"/>
    <w:rsid w:val="00ED6B4E"/>
    <w:rsid w:val="00ED6D60"/>
    <w:rsid w:val="00ED6E5E"/>
    <w:rsid w:val="00EE05AF"/>
    <w:rsid w:val="00EE1DEA"/>
    <w:rsid w:val="00EE2E47"/>
    <w:rsid w:val="00EE4E30"/>
    <w:rsid w:val="00EF02A0"/>
    <w:rsid w:val="00EF06DF"/>
    <w:rsid w:val="00EF0D9D"/>
    <w:rsid w:val="00EF10E5"/>
    <w:rsid w:val="00EF3579"/>
    <w:rsid w:val="00EF3AA8"/>
    <w:rsid w:val="00EF53B8"/>
    <w:rsid w:val="00EF60FF"/>
    <w:rsid w:val="00EF7743"/>
    <w:rsid w:val="00F00508"/>
    <w:rsid w:val="00F00961"/>
    <w:rsid w:val="00F00D91"/>
    <w:rsid w:val="00F02584"/>
    <w:rsid w:val="00F02911"/>
    <w:rsid w:val="00F0371D"/>
    <w:rsid w:val="00F03988"/>
    <w:rsid w:val="00F04676"/>
    <w:rsid w:val="00F04801"/>
    <w:rsid w:val="00F04C89"/>
    <w:rsid w:val="00F05A83"/>
    <w:rsid w:val="00F05EC9"/>
    <w:rsid w:val="00F0604E"/>
    <w:rsid w:val="00F06322"/>
    <w:rsid w:val="00F06BC1"/>
    <w:rsid w:val="00F07063"/>
    <w:rsid w:val="00F07EBC"/>
    <w:rsid w:val="00F21832"/>
    <w:rsid w:val="00F22FDC"/>
    <w:rsid w:val="00F23F61"/>
    <w:rsid w:val="00F252F5"/>
    <w:rsid w:val="00F2631B"/>
    <w:rsid w:val="00F267F7"/>
    <w:rsid w:val="00F31112"/>
    <w:rsid w:val="00F3307A"/>
    <w:rsid w:val="00F334B8"/>
    <w:rsid w:val="00F33AC4"/>
    <w:rsid w:val="00F33AF3"/>
    <w:rsid w:val="00F361C7"/>
    <w:rsid w:val="00F36E84"/>
    <w:rsid w:val="00F3787E"/>
    <w:rsid w:val="00F41C42"/>
    <w:rsid w:val="00F4249A"/>
    <w:rsid w:val="00F44F47"/>
    <w:rsid w:val="00F46225"/>
    <w:rsid w:val="00F467EB"/>
    <w:rsid w:val="00F47CF7"/>
    <w:rsid w:val="00F50F74"/>
    <w:rsid w:val="00F52062"/>
    <w:rsid w:val="00F5210B"/>
    <w:rsid w:val="00F53EEA"/>
    <w:rsid w:val="00F54D1F"/>
    <w:rsid w:val="00F567F3"/>
    <w:rsid w:val="00F56FA4"/>
    <w:rsid w:val="00F606BF"/>
    <w:rsid w:val="00F6260C"/>
    <w:rsid w:val="00F636E9"/>
    <w:rsid w:val="00F6471F"/>
    <w:rsid w:val="00F64972"/>
    <w:rsid w:val="00F64E22"/>
    <w:rsid w:val="00F66895"/>
    <w:rsid w:val="00F70292"/>
    <w:rsid w:val="00F70777"/>
    <w:rsid w:val="00F71071"/>
    <w:rsid w:val="00F742D4"/>
    <w:rsid w:val="00F77317"/>
    <w:rsid w:val="00F77680"/>
    <w:rsid w:val="00F77BF5"/>
    <w:rsid w:val="00F83BE6"/>
    <w:rsid w:val="00F84ACF"/>
    <w:rsid w:val="00F87F7C"/>
    <w:rsid w:val="00F90B35"/>
    <w:rsid w:val="00F92BD1"/>
    <w:rsid w:val="00F930B4"/>
    <w:rsid w:val="00F95AA3"/>
    <w:rsid w:val="00FA00F5"/>
    <w:rsid w:val="00FA1646"/>
    <w:rsid w:val="00FA2FEB"/>
    <w:rsid w:val="00FA36EE"/>
    <w:rsid w:val="00FA40BC"/>
    <w:rsid w:val="00FA5BFF"/>
    <w:rsid w:val="00FA69CB"/>
    <w:rsid w:val="00FA7081"/>
    <w:rsid w:val="00FA71BB"/>
    <w:rsid w:val="00FB758A"/>
    <w:rsid w:val="00FC09AC"/>
    <w:rsid w:val="00FC16D7"/>
    <w:rsid w:val="00FC1B67"/>
    <w:rsid w:val="00FC30DC"/>
    <w:rsid w:val="00FC32ED"/>
    <w:rsid w:val="00FC6B24"/>
    <w:rsid w:val="00FD42CF"/>
    <w:rsid w:val="00FE4B1F"/>
    <w:rsid w:val="00FE4CE4"/>
    <w:rsid w:val="00FE6B4B"/>
    <w:rsid w:val="00FF0C88"/>
    <w:rsid w:val="00FF2563"/>
    <w:rsid w:val="00FF6B69"/>
    <w:rsid w:val="00FF7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4D23B6"/>
  <w15:docId w15:val="{49930C8C-7D2C-4C96-AABC-698989D8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1F79"/>
    <w:rPr>
      <w:sz w:val="24"/>
      <w:szCs w:val="24"/>
    </w:rPr>
  </w:style>
  <w:style w:type="paragraph" w:styleId="Heading1">
    <w:name w:val="heading 1"/>
    <w:basedOn w:val="Normal"/>
    <w:next w:val="Normal"/>
    <w:qFormat/>
    <w:rsid w:val="001D4C0F"/>
    <w:pPr>
      <w:keepNext/>
      <w:tabs>
        <w:tab w:val="left" w:pos="540"/>
      </w:tabs>
      <w:outlineLvl w:val="0"/>
    </w:pPr>
    <w:rPr>
      <w:rFonts w:ascii="Trebuchet MS" w:hAnsi="Trebuchet MS"/>
      <w:b/>
      <w:bCs/>
      <w:sz w:val="20"/>
      <w:lang w:eastAsia="en-US"/>
    </w:rPr>
  </w:style>
  <w:style w:type="paragraph" w:styleId="Heading2">
    <w:name w:val="heading 2"/>
    <w:basedOn w:val="Normal"/>
    <w:next w:val="Normal"/>
    <w:link w:val="Heading2Char"/>
    <w:semiHidden/>
    <w:unhideWhenUsed/>
    <w:qFormat/>
    <w:rsid w:val="004970D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9972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pPr>
      <w:spacing w:before="240" w:after="240" w:line="240" w:lineRule="atLeast"/>
    </w:pPr>
    <w:rPr>
      <w:rFonts w:ascii="Arial" w:eastAsia="MS Mincho" w:hAnsi="Arial"/>
      <w:kern w:val="18"/>
      <w:sz w:val="22"/>
      <w:szCs w:val="20"/>
      <w:lang w:eastAsia="en-US"/>
    </w:rPr>
  </w:style>
  <w:style w:type="paragraph" w:styleId="BodyText">
    <w:name w:val="Body Text"/>
    <w:basedOn w:val="Normal"/>
    <w:pPr>
      <w:spacing w:after="240" w:line="240" w:lineRule="atLeast"/>
      <w:jc w:val="both"/>
    </w:pPr>
    <w:rPr>
      <w:rFonts w:ascii="Arial" w:eastAsia="MS Mincho" w:hAnsi="Arial"/>
      <w:kern w:val="18"/>
      <w:sz w:val="22"/>
      <w:szCs w:val="20"/>
      <w:lang w:eastAsia="en-US"/>
    </w:rPr>
  </w:style>
  <w:style w:type="paragraph" w:styleId="Closing">
    <w:name w:val="Closing"/>
    <w:basedOn w:val="Normal"/>
    <w:next w:val="Signature"/>
    <w:pPr>
      <w:keepNext/>
      <w:spacing w:after="120" w:line="240" w:lineRule="atLeast"/>
      <w:jc w:val="both"/>
    </w:pPr>
    <w:rPr>
      <w:rFonts w:ascii="Arial" w:eastAsia="MS Mincho" w:hAnsi="Arial"/>
      <w:kern w:val="18"/>
      <w:sz w:val="22"/>
      <w:szCs w:val="20"/>
      <w:lang w:eastAsia="en-US"/>
    </w:rPr>
  </w:style>
  <w:style w:type="paragraph" w:styleId="Signature">
    <w:name w:val="Signature"/>
    <w:basedOn w:val="Normal"/>
    <w:next w:val="Normal"/>
    <w:pPr>
      <w:keepNext/>
      <w:spacing w:before="880" w:line="240" w:lineRule="atLeast"/>
    </w:pPr>
    <w:rPr>
      <w:rFonts w:ascii="Arial" w:eastAsia="MS Mincho" w:hAnsi="Arial"/>
      <w:kern w:val="18"/>
      <w:sz w:val="22"/>
      <w:szCs w:val="20"/>
      <w:lang w:eastAsia="en-US"/>
    </w:rPr>
  </w:style>
  <w:style w:type="paragraph" w:styleId="Date">
    <w:name w:val="Date"/>
    <w:basedOn w:val="Normal"/>
    <w:next w:val="InsideAddressName"/>
    <w:pPr>
      <w:spacing w:after="220"/>
      <w:jc w:val="both"/>
    </w:pPr>
    <w:rPr>
      <w:rFonts w:ascii="Arial" w:eastAsia="MS Mincho" w:hAnsi="Arial"/>
      <w:kern w:val="18"/>
      <w:sz w:val="22"/>
      <w:szCs w:val="20"/>
      <w:lang w:eastAsia="en-US"/>
    </w:rPr>
  </w:style>
  <w:style w:type="paragraph" w:customStyle="1" w:styleId="InsideAddress">
    <w:name w:val="Inside Address"/>
    <w:basedOn w:val="Normal"/>
    <w:pPr>
      <w:spacing w:line="240" w:lineRule="atLeast"/>
      <w:jc w:val="both"/>
    </w:pPr>
    <w:rPr>
      <w:rFonts w:ascii="Arial" w:eastAsia="MS Mincho" w:hAnsi="Arial"/>
      <w:kern w:val="18"/>
      <w:sz w:val="22"/>
      <w:szCs w:val="20"/>
      <w:lang w:eastAsia="en-US"/>
    </w:rPr>
  </w:style>
  <w:style w:type="paragraph" w:customStyle="1" w:styleId="InsideAddressName">
    <w:name w:val="Inside Address Name"/>
    <w:basedOn w:val="InsideAddress"/>
    <w:next w:val="InsideAddress"/>
    <w:pPr>
      <w:spacing w:before="220"/>
    </w:pPr>
  </w:style>
  <w:style w:type="paragraph" w:styleId="Header">
    <w:name w:val="header"/>
    <w:basedOn w:val="Normal"/>
    <w:pPr>
      <w:tabs>
        <w:tab w:val="center" w:pos="4320"/>
        <w:tab w:val="right" w:pos="8640"/>
      </w:tabs>
      <w:jc w:val="both"/>
    </w:pPr>
    <w:rPr>
      <w:rFonts w:ascii="Arial" w:eastAsia="MS Mincho" w:hAnsi="Arial"/>
      <w:kern w:val="18"/>
      <w:sz w:val="16"/>
      <w:szCs w:val="20"/>
      <w:lang w:eastAsia="en-US"/>
    </w:rPr>
  </w:style>
  <w:style w:type="character" w:styleId="Hyperlink">
    <w:name w:val="Hyperlink"/>
    <w:rPr>
      <w:color w:val="0000FF"/>
      <w:u w:val="single"/>
    </w:rPr>
  </w:style>
  <w:style w:type="paragraph" w:styleId="Footer">
    <w:name w:val="footer"/>
    <w:basedOn w:val="Normal"/>
    <w:link w:val="FooterChar"/>
    <w:uiPriority w:val="99"/>
    <w:pPr>
      <w:tabs>
        <w:tab w:val="center" w:pos="4153"/>
        <w:tab w:val="right" w:pos="8306"/>
      </w:tabs>
      <w:jc w:val="both"/>
    </w:pPr>
    <w:rPr>
      <w:rFonts w:ascii="Arial" w:eastAsia="MS Mincho" w:hAnsi="Arial"/>
      <w:kern w:val="18"/>
      <w:sz w:val="16"/>
      <w:szCs w:val="20"/>
      <w:lang w:val="x-none" w:eastAsia="en-US"/>
    </w:rPr>
  </w:style>
  <w:style w:type="paragraph" w:styleId="BalloonText">
    <w:name w:val="Balloon Text"/>
    <w:basedOn w:val="Normal"/>
    <w:semiHidden/>
    <w:pPr>
      <w:jc w:val="both"/>
    </w:pPr>
    <w:rPr>
      <w:rFonts w:ascii="Tahoma" w:eastAsia="MS Mincho" w:hAnsi="Tahoma" w:cs="Tahoma"/>
      <w:kern w:val="18"/>
      <w:sz w:val="16"/>
      <w:szCs w:val="16"/>
      <w:lang w:eastAsia="en-US"/>
    </w:rPr>
  </w:style>
  <w:style w:type="character" w:customStyle="1" w:styleId="HeaderChar">
    <w:name w:val="Header Char"/>
    <w:rPr>
      <w:rFonts w:ascii="Arial" w:eastAsia="MS Mincho" w:hAnsi="Arial"/>
      <w:kern w:val="18"/>
      <w:sz w:val="16"/>
      <w:lang w:val="en-GB" w:eastAsia="en-US" w:bidi="ar-SA"/>
    </w:rPr>
  </w:style>
  <w:style w:type="character" w:customStyle="1" w:styleId="jaw32">
    <w:name w:val="jaw32"/>
    <w:semiHidden/>
    <w:rsid w:val="00243287"/>
    <w:rPr>
      <w:rFonts w:ascii="Calibri" w:hAnsi="Calibri"/>
      <w:b w:val="0"/>
      <w:bCs w:val="0"/>
      <w:i w:val="0"/>
      <w:iCs w:val="0"/>
      <w:strike w:val="0"/>
      <w:color w:val="0000FF"/>
      <w:sz w:val="24"/>
      <w:szCs w:val="24"/>
      <w:u w:val="none"/>
    </w:rPr>
  </w:style>
  <w:style w:type="character" w:customStyle="1" w:styleId="apple-style-span">
    <w:name w:val="apple-style-span"/>
    <w:basedOn w:val="DefaultParagraphFont"/>
    <w:rsid w:val="001D4C0F"/>
  </w:style>
  <w:style w:type="character" w:customStyle="1" w:styleId="FooterChar">
    <w:name w:val="Footer Char"/>
    <w:link w:val="Footer"/>
    <w:uiPriority w:val="99"/>
    <w:rsid w:val="003A2C08"/>
    <w:rPr>
      <w:rFonts w:ascii="Arial" w:eastAsia="MS Mincho" w:hAnsi="Arial"/>
      <w:kern w:val="18"/>
      <w:sz w:val="16"/>
      <w:lang w:eastAsia="en-US"/>
    </w:rPr>
  </w:style>
  <w:style w:type="character" w:styleId="CommentReference">
    <w:name w:val="annotation reference"/>
    <w:rsid w:val="00534C38"/>
    <w:rPr>
      <w:sz w:val="16"/>
      <w:szCs w:val="16"/>
    </w:rPr>
  </w:style>
  <w:style w:type="paragraph" w:styleId="CommentText">
    <w:name w:val="annotation text"/>
    <w:basedOn w:val="Normal"/>
    <w:link w:val="CommentTextChar"/>
    <w:rsid w:val="00534C38"/>
    <w:pPr>
      <w:jc w:val="both"/>
    </w:pPr>
    <w:rPr>
      <w:rFonts w:ascii="Arial" w:eastAsia="MS Mincho" w:hAnsi="Arial"/>
      <w:kern w:val="18"/>
      <w:sz w:val="20"/>
      <w:szCs w:val="20"/>
      <w:lang w:val="x-none" w:eastAsia="en-US"/>
    </w:rPr>
  </w:style>
  <w:style w:type="character" w:customStyle="1" w:styleId="CommentTextChar">
    <w:name w:val="Comment Text Char"/>
    <w:link w:val="CommentText"/>
    <w:rsid w:val="00534C38"/>
    <w:rPr>
      <w:rFonts w:ascii="Arial" w:eastAsia="MS Mincho" w:hAnsi="Arial"/>
      <w:kern w:val="18"/>
      <w:lang w:eastAsia="en-US"/>
    </w:rPr>
  </w:style>
  <w:style w:type="paragraph" w:styleId="CommentSubject">
    <w:name w:val="annotation subject"/>
    <w:basedOn w:val="CommentText"/>
    <w:next w:val="CommentText"/>
    <w:link w:val="CommentSubjectChar"/>
    <w:rsid w:val="00534C38"/>
    <w:rPr>
      <w:b/>
      <w:bCs/>
    </w:rPr>
  </w:style>
  <w:style w:type="character" w:customStyle="1" w:styleId="CommentSubjectChar">
    <w:name w:val="Comment Subject Char"/>
    <w:link w:val="CommentSubject"/>
    <w:rsid w:val="00534C38"/>
    <w:rPr>
      <w:rFonts w:ascii="Arial" w:eastAsia="MS Mincho" w:hAnsi="Arial"/>
      <w:b/>
      <w:bCs/>
      <w:kern w:val="18"/>
      <w:lang w:eastAsia="en-US"/>
    </w:rPr>
  </w:style>
  <w:style w:type="paragraph" w:styleId="BodyTextIndent">
    <w:name w:val="Body Text Indent"/>
    <w:basedOn w:val="Normal"/>
    <w:link w:val="BodyTextIndentChar"/>
    <w:rsid w:val="00384766"/>
    <w:pPr>
      <w:spacing w:after="120"/>
      <w:ind w:left="283"/>
      <w:jc w:val="both"/>
    </w:pPr>
    <w:rPr>
      <w:rFonts w:ascii="Arial" w:eastAsia="MS Mincho" w:hAnsi="Arial"/>
      <w:kern w:val="18"/>
      <w:sz w:val="22"/>
      <w:szCs w:val="20"/>
      <w:lang w:eastAsia="en-US"/>
    </w:rPr>
  </w:style>
  <w:style w:type="character" w:customStyle="1" w:styleId="BodyTextIndentChar">
    <w:name w:val="Body Text Indent Char"/>
    <w:basedOn w:val="DefaultParagraphFont"/>
    <w:link w:val="BodyTextIndent"/>
    <w:rsid w:val="00384766"/>
    <w:rPr>
      <w:rFonts w:ascii="Arial" w:eastAsia="MS Mincho" w:hAnsi="Arial"/>
      <w:kern w:val="18"/>
      <w:sz w:val="22"/>
      <w:lang w:eastAsia="en-US"/>
    </w:rPr>
  </w:style>
  <w:style w:type="paragraph" w:customStyle="1" w:styleId="Authors">
    <w:name w:val="Authors"/>
    <w:basedOn w:val="Normal"/>
    <w:rsid w:val="007A3CF1"/>
    <w:pPr>
      <w:spacing w:before="120" w:after="360"/>
      <w:jc w:val="center"/>
    </w:pPr>
    <w:rPr>
      <w:lang w:val="en-US" w:eastAsia="en-US"/>
    </w:rPr>
  </w:style>
  <w:style w:type="paragraph" w:customStyle="1" w:styleId="Referencesandnotes">
    <w:name w:val="References and notes"/>
    <w:basedOn w:val="Normal"/>
    <w:rsid w:val="007A3CF1"/>
    <w:pPr>
      <w:spacing w:before="120"/>
      <w:ind w:left="720" w:hanging="720"/>
    </w:pPr>
    <w:rPr>
      <w:lang w:val="en-US" w:eastAsia="en-US"/>
    </w:rPr>
  </w:style>
  <w:style w:type="character" w:customStyle="1" w:styleId="package--maintainer">
    <w:name w:val="package--maintainer"/>
    <w:basedOn w:val="DefaultParagraphFont"/>
    <w:rsid w:val="007A3CF1"/>
  </w:style>
  <w:style w:type="paragraph" w:styleId="ListParagraph">
    <w:name w:val="List Paragraph"/>
    <w:basedOn w:val="Normal"/>
    <w:uiPriority w:val="34"/>
    <w:qFormat/>
    <w:rsid w:val="000803D1"/>
    <w:pPr>
      <w:ind w:left="720"/>
      <w:contextualSpacing/>
      <w:jc w:val="both"/>
    </w:pPr>
    <w:rPr>
      <w:rFonts w:ascii="Arial" w:eastAsia="MS Mincho" w:hAnsi="Arial"/>
      <w:kern w:val="18"/>
      <w:sz w:val="22"/>
      <w:szCs w:val="20"/>
      <w:lang w:eastAsia="en-US"/>
    </w:rPr>
  </w:style>
  <w:style w:type="paragraph" w:styleId="NormalWeb">
    <w:name w:val="Normal (Web)"/>
    <w:basedOn w:val="Normal"/>
    <w:uiPriority w:val="99"/>
    <w:unhideWhenUsed/>
    <w:rsid w:val="00870A43"/>
    <w:pPr>
      <w:spacing w:before="100" w:beforeAutospacing="1" w:after="100" w:afterAutospacing="1"/>
    </w:pPr>
  </w:style>
  <w:style w:type="character" w:styleId="FollowedHyperlink">
    <w:name w:val="FollowedHyperlink"/>
    <w:basedOn w:val="DefaultParagraphFont"/>
    <w:semiHidden/>
    <w:unhideWhenUsed/>
    <w:rsid w:val="008D5023"/>
    <w:rPr>
      <w:color w:val="800080" w:themeColor="followedHyperlink"/>
      <w:u w:val="single"/>
    </w:rPr>
  </w:style>
  <w:style w:type="character" w:styleId="UnresolvedMention">
    <w:name w:val="Unresolved Mention"/>
    <w:basedOn w:val="DefaultParagraphFont"/>
    <w:uiPriority w:val="99"/>
    <w:semiHidden/>
    <w:unhideWhenUsed/>
    <w:rsid w:val="009F1E61"/>
    <w:rPr>
      <w:color w:val="605E5C"/>
      <w:shd w:val="clear" w:color="auto" w:fill="E1DFDD"/>
    </w:rPr>
  </w:style>
  <w:style w:type="paragraph" w:customStyle="1" w:styleId="i4a-back-to-top">
    <w:name w:val="i4a-back-to-top"/>
    <w:basedOn w:val="Normal"/>
    <w:rsid w:val="00854E2A"/>
    <w:pPr>
      <w:spacing w:before="100" w:beforeAutospacing="1" w:after="100" w:afterAutospacing="1"/>
    </w:pPr>
    <w:rPr>
      <w:lang w:val="en-US" w:eastAsia="en-US"/>
    </w:rPr>
  </w:style>
  <w:style w:type="character" w:customStyle="1" w:styleId="Heading4Char">
    <w:name w:val="Heading 4 Char"/>
    <w:basedOn w:val="DefaultParagraphFont"/>
    <w:link w:val="Heading4"/>
    <w:uiPriority w:val="9"/>
    <w:rsid w:val="009972F2"/>
    <w:rPr>
      <w:rFonts w:asciiTheme="majorHAnsi" w:eastAsiaTheme="majorEastAsia" w:hAnsiTheme="majorHAnsi" w:cstheme="majorBidi"/>
      <w:i/>
      <w:iCs/>
      <w:color w:val="365F91" w:themeColor="accent1" w:themeShade="BF"/>
      <w:sz w:val="24"/>
      <w:szCs w:val="24"/>
    </w:rPr>
  </w:style>
  <w:style w:type="character" w:customStyle="1" w:styleId="Heading2Char">
    <w:name w:val="Heading 2 Char"/>
    <w:basedOn w:val="DefaultParagraphFont"/>
    <w:link w:val="Heading2"/>
    <w:semiHidden/>
    <w:rsid w:val="004970DC"/>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F21832"/>
    <w:rPr>
      <w:sz w:val="24"/>
      <w:szCs w:val="24"/>
    </w:rPr>
  </w:style>
  <w:style w:type="character" w:styleId="PageNumber">
    <w:name w:val="page number"/>
    <w:basedOn w:val="DefaultParagraphFont"/>
    <w:semiHidden/>
    <w:unhideWhenUsed/>
    <w:rsid w:val="00953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139">
      <w:bodyDiv w:val="1"/>
      <w:marLeft w:val="0"/>
      <w:marRight w:val="0"/>
      <w:marTop w:val="0"/>
      <w:marBottom w:val="0"/>
      <w:divBdr>
        <w:top w:val="none" w:sz="0" w:space="0" w:color="auto"/>
        <w:left w:val="none" w:sz="0" w:space="0" w:color="auto"/>
        <w:bottom w:val="none" w:sz="0" w:space="0" w:color="auto"/>
        <w:right w:val="none" w:sz="0" w:space="0" w:color="auto"/>
      </w:divBdr>
    </w:div>
    <w:div w:id="34278776">
      <w:bodyDiv w:val="1"/>
      <w:marLeft w:val="0"/>
      <w:marRight w:val="0"/>
      <w:marTop w:val="0"/>
      <w:marBottom w:val="0"/>
      <w:divBdr>
        <w:top w:val="none" w:sz="0" w:space="0" w:color="auto"/>
        <w:left w:val="none" w:sz="0" w:space="0" w:color="auto"/>
        <w:bottom w:val="none" w:sz="0" w:space="0" w:color="auto"/>
        <w:right w:val="none" w:sz="0" w:space="0" w:color="auto"/>
      </w:divBdr>
    </w:div>
    <w:div w:id="66806375">
      <w:bodyDiv w:val="1"/>
      <w:marLeft w:val="0"/>
      <w:marRight w:val="0"/>
      <w:marTop w:val="0"/>
      <w:marBottom w:val="0"/>
      <w:divBdr>
        <w:top w:val="none" w:sz="0" w:space="0" w:color="auto"/>
        <w:left w:val="none" w:sz="0" w:space="0" w:color="auto"/>
        <w:bottom w:val="none" w:sz="0" w:space="0" w:color="auto"/>
        <w:right w:val="none" w:sz="0" w:space="0" w:color="auto"/>
      </w:divBdr>
    </w:div>
    <w:div w:id="67771736">
      <w:bodyDiv w:val="1"/>
      <w:marLeft w:val="0"/>
      <w:marRight w:val="0"/>
      <w:marTop w:val="0"/>
      <w:marBottom w:val="0"/>
      <w:divBdr>
        <w:top w:val="none" w:sz="0" w:space="0" w:color="auto"/>
        <w:left w:val="none" w:sz="0" w:space="0" w:color="auto"/>
        <w:bottom w:val="none" w:sz="0" w:space="0" w:color="auto"/>
        <w:right w:val="none" w:sz="0" w:space="0" w:color="auto"/>
      </w:divBdr>
    </w:div>
    <w:div w:id="87166187">
      <w:bodyDiv w:val="1"/>
      <w:marLeft w:val="0"/>
      <w:marRight w:val="0"/>
      <w:marTop w:val="0"/>
      <w:marBottom w:val="0"/>
      <w:divBdr>
        <w:top w:val="none" w:sz="0" w:space="0" w:color="auto"/>
        <w:left w:val="none" w:sz="0" w:space="0" w:color="auto"/>
        <w:bottom w:val="none" w:sz="0" w:space="0" w:color="auto"/>
        <w:right w:val="none" w:sz="0" w:space="0" w:color="auto"/>
      </w:divBdr>
    </w:div>
    <w:div w:id="102266961">
      <w:bodyDiv w:val="1"/>
      <w:marLeft w:val="0"/>
      <w:marRight w:val="0"/>
      <w:marTop w:val="0"/>
      <w:marBottom w:val="0"/>
      <w:divBdr>
        <w:top w:val="none" w:sz="0" w:space="0" w:color="auto"/>
        <w:left w:val="none" w:sz="0" w:space="0" w:color="auto"/>
        <w:bottom w:val="none" w:sz="0" w:space="0" w:color="auto"/>
        <w:right w:val="none" w:sz="0" w:space="0" w:color="auto"/>
      </w:divBdr>
    </w:div>
    <w:div w:id="135531035">
      <w:bodyDiv w:val="1"/>
      <w:marLeft w:val="0"/>
      <w:marRight w:val="0"/>
      <w:marTop w:val="0"/>
      <w:marBottom w:val="0"/>
      <w:divBdr>
        <w:top w:val="none" w:sz="0" w:space="0" w:color="auto"/>
        <w:left w:val="none" w:sz="0" w:space="0" w:color="auto"/>
        <w:bottom w:val="none" w:sz="0" w:space="0" w:color="auto"/>
        <w:right w:val="none" w:sz="0" w:space="0" w:color="auto"/>
      </w:divBdr>
    </w:div>
    <w:div w:id="135683856">
      <w:bodyDiv w:val="1"/>
      <w:marLeft w:val="0"/>
      <w:marRight w:val="0"/>
      <w:marTop w:val="0"/>
      <w:marBottom w:val="0"/>
      <w:divBdr>
        <w:top w:val="none" w:sz="0" w:space="0" w:color="auto"/>
        <w:left w:val="none" w:sz="0" w:space="0" w:color="auto"/>
        <w:bottom w:val="none" w:sz="0" w:space="0" w:color="auto"/>
        <w:right w:val="none" w:sz="0" w:space="0" w:color="auto"/>
      </w:divBdr>
    </w:div>
    <w:div w:id="141433624">
      <w:bodyDiv w:val="1"/>
      <w:marLeft w:val="0"/>
      <w:marRight w:val="0"/>
      <w:marTop w:val="0"/>
      <w:marBottom w:val="0"/>
      <w:divBdr>
        <w:top w:val="none" w:sz="0" w:space="0" w:color="auto"/>
        <w:left w:val="none" w:sz="0" w:space="0" w:color="auto"/>
        <w:bottom w:val="none" w:sz="0" w:space="0" w:color="auto"/>
        <w:right w:val="none" w:sz="0" w:space="0" w:color="auto"/>
      </w:divBdr>
    </w:div>
    <w:div w:id="149643486">
      <w:bodyDiv w:val="1"/>
      <w:marLeft w:val="0"/>
      <w:marRight w:val="0"/>
      <w:marTop w:val="0"/>
      <w:marBottom w:val="0"/>
      <w:divBdr>
        <w:top w:val="none" w:sz="0" w:space="0" w:color="auto"/>
        <w:left w:val="none" w:sz="0" w:space="0" w:color="auto"/>
        <w:bottom w:val="none" w:sz="0" w:space="0" w:color="auto"/>
        <w:right w:val="none" w:sz="0" w:space="0" w:color="auto"/>
      </w:divBdr>
    </w:div>
    <w:div w:id="201678638">
      <w:bodyDiv w:val="1"/>
      <w:marLeft w:val="0"/>
      <w:marRight w:val="0"/>
      <w:marTop w:val="0"/>
      <w:marBottom w:val="0"/>
      <w:divBdr>
        <w:top w:val="none" w:sz="0" w:space="0" w:color="auto"/>
        <w:left w:val="none" w:sz="0" w:space="0" w:color="auto"/>
        <w:bottom w:val="none" w:sz="0" w:space="0" w:color="auto"/>
        <w:right w:val="none" w:sz="0" w:space="0" w:color="auto"/>
      </w:divBdr>
    </w:div>
    <w:div w:id="237596832">
      <w:bodyDiv w:val="1"/>
      <w:marLeft w:val="0"/>
      <w:marRight w:val="0"/>
      <w:marTop w:val="0"/>
      <w:marBottom w:val="0"/>
      <w:divBdr>
        <w:top w:val="none" w:sz="0" w:space="0" w:color="auto"/>
        <w:left w:val="none" w:sz="0" w:space="0" w:color="auto"/>
        <w:bottom w:val="none" w:sz="0" w:space="0" w:color="auto"/>
        <w:right w:val="none" w:sz="0" w:space="0" w:color="auto"/>
      </w:divBdr>
    </w:div>
    <w:div w:id="241565836">
      <w:bodyDiv w:val="1"/>
      <w:marLeft w:val="0"/>
      <w:marRight w:val="0"/>
      <w:marTop w:val="0"/>
      <w:marBottom w:val="0"/>
      <w:divBdr>
        <w:top w:val="none" w:sz="0" w:space="0" w:color="auto"/>
        <w:left w:val="none" w:sz="0" w:space="0" w:color="auto"/>
        <w:bottom w:val="none" w:sz="0" w:space="0" w:color="auto"/>
        <w:right w:val="none" w:sz="0" w:space="0" w:color="auto"/>
      </w:divBdr>
    </w:div>
    <w:div w:id="313725215">
      <w:bodyDiv w:val="1"/>
      <w:marLeft w:val="0"/>
      <w:marRight w:val="0"/>
      <w:marTop w:val="0"/>
      <w:marBottom w:val="0"/>
      <w:divBdr>
        <w:top w:val="none" w:sz="0" w:space="0" w:color="auto"/>
        <w:left w:val="none" w:sz="0" w:space="0" w:color="auto"/>
        <w:bottom w:val="none" w:sz="0" w:space="0" w:color="auto"/>
        <w:right w:val="none" w:sz="0" w:space="0" w:color="auto"/>
      </w:divBdr>
    </w:div>
    <w:div w:id="420105455">
      <w:bodyDiv w:val="1"/>
      <w:marLeft w:val="0"/>
      <w:marRight w:val="0"/>
      <w:marTop w:val="0"/>
      <w:marBottom w:val="0"/>
      <w:divBdr>
        <w:top w:val="none" w:sz="0" w:space="0" w:color="auto"/>
        <w:left w:val="none" w:sz="0" w:space="0" w:color="auto"/>
        <w:bottom w:val="none" w:sz="0" w:space="0" w:color="auto"/>
        <w:right w:val="none" w:sz="0" w:space="0" w:color="auto"/>
      </w:divBdr>
    </w:div>
    <w:div w:id="426656034">
      <w:bodyDiv w:val="1"/>
      <w:marLeft w:val="0"/>
      <w:marRight w:val="0"/>
      <w:marTop w:val="0"/>
      <w:marBottom w:val="0"/>
      <w:divBdr>
        <w:top w:val="none" w:sz="0" w:space="0" w:color="auto"/>
        <w:left w:val="none" w:sz="0" w:space="0" w:color="auto"/>
        <w:bottom w:val="none" w:sz="0" w:space="0" w:color="auto"/>
        <w:right w:val="none" w:sz="0" w:space="0" w:color="auto"/>
      </w:divBdr>
      <w:divsChild>
        <w:div w:id="735857413">
          <w:marLeft w:val="0"/>
          <w:marRight w:val="0"/>
          <w:marTop w:val="0"/>
          <w:marBottom w:val="0"/>
          <w:divBdr>
            <w:top w:val="none" w:sz="0" w:space="0" w:color="auto"/>
            <w:left w:val="none" w:sz="0" w:space="0" w:color="auto"/>
            <w:bottom w:val="none" w:sz="0" w:space="0" w:color="auto"/>
            <w:right w:val="none" w:sz="0" w:space="0" w:color="auto"/>
          </w:divBdr>
          <w:divsChild>
            <w:div w:id="1355154837">
              <w:marLeft w:val="0"/>
              <w:marRight w:val="0"/>
              <w:marTop w:val="0"/>
              <w:marBottom w:val="0"/>
              <w:divBdr>
                <w:top w:val="none" w:sz="0" w:space="0" w:color="auto"/>
                <w:left w:val="none" w:sz="0" w:space="0" w:color="auto"/>
                <w:bottom w:val="none" w:sz="0" w:space="0" w:color="auto"/>
                <w:right w:val="none" w:sz="0" w:space="0" w:color="auto"/>
              </w:divBdr>
              <w:divsChild>
                <w:div w:id="10196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8826">
      <w:bodyDiv w:val="1"/>
      <w:marLeft w:val="0"/>
      <w:marRight w:val="0"/>
      <w:marTop w:val="0"/>
      <w:marBottom w:val="0"/>
      <w:divBdr>
        <w:top w:val="none" w:sz="0" w:space="0" w:color="auto"/>
        <w:left w:val="none" w:sz="0" w:space="0" w:color="auto"/>
        <w:bottom w:val="none" w:sz="0" w:space="0" w:color="auto"/>
        <w:right w:val="none" w:sz="0" w:space="0" w:color="auto"/>
      </w:divBdr>
    </w:div>
    <w:div w:id="550309168">
      <w:bodyDiv w:val="1"/>
      <w:marLeft w:val="0"/>
      <w:marRight w:val="0"/>
      <w:marTop w:val="0"/>
      <w:marBottom w:val="0"/>
      <w:divBdr>
        <w:top w:val="none" w:sz="0" w:space="0" w:color="auto"/>
        <w:left w:val="none" w:sz="0" w:space="0" w:color="auto"/>
        <w:bottom w:val="none" w:sz="0" w:space="0" w:color="auto"/>
        <w:right w:val="none" w:sz="0" w:space="0" w:color="auto"/>
      </w:divBdr>
    </w:div>
    <w:div w:id="581136233">
      <w:bodyDiv w:val="1"/>
      <w:marLeft w:val="0"/>
      <w:marRight w:val="0"/>
      <w:marTop w:val="0"/>
      <w:marBottom w:val="0"/>
      <w:divBdr>
        <w:top w:val="none" w:sz="0" w:space="0" w:color="auto"/>
        <w:left w:val="none" w:sz="0" w:space="0" w:color="auto"/>
        <w:bottom w:val="none" w:sz="0" w:space="0" w:color="auto"/>
        <w:right w:val="none" w:sz="0" w:space="0" w:color="auto"/>
      </w:divBdr>
    </w:div>
    <w:div w:id="678626526">
      <w:bodyDiv w:val="1"/>
      <w:marLeft w:val="0"/>
      <w:marRight w:val="0"/>
      <w:marTop w:val="0"/>
      <w:marBottom w:val="0"/>
      <w:divBdr>
        <w:top w:val="none" w:sz="0" w:space="0" w:color="auto"/>
        <w:left w:val="none" w:sz="0" w:space="0" w:color="auto"/>
        <w:bottom w:val="none" w:sz="0" w:space="0" w:color="auto"/>
        <w:right w:val="none" w:sz="0" w:space="0" w:color="auto"/>
      </w:divBdr>
    </w:div>
    <w:div w:id="742220782">
      <w:bodyDiv w:val="1"/>
      <w:marLeft w:val="0"/>
      <w:marRight w:val="0"/>
      <w:marTop w:val="0"/>
      <w:marBottom w:val="0"/>
      <w:divBdr>
        <w:top w:val="none" w:sz="0" w:space="0" w:color="auto"/>
        <w:left w:val="none" w:sz="0" w:space="0" w:color="auto"/>
        <w:bottom w:val="none" w:sz="0" w:space="0" w:color="auto"/>
        <w:right w:val="none" w:sz="0" w:space="0" w:color="auto"/>
      </w:divBdr>
    </w:div>
    <w:div w:id="790978065">
      <w:bodyDiv w:val="1"/>
      <w:marLeft w:val="0"/>
      <w:marRight w:val="0"/>
      <w:marTop w:val="0"/>
      <w:marBottom w:val="0"/>
      <w:divBdr>
        <w:top w:val="none" w:sz="0" w:space="0" w:color="auto"/>
        <w:left w:val="none" w:sz="0" w:space="0" w:color="auto"/>
        <w:bottom w:val="none" w:sz="0" w:space="0" w:color="auto"/>
        <w:right w:val="none" w:sz="0" w:space="0" w:color="auto"/>
      </w:divBdr>
    </w:div>
    <w:div w:id="812021651">
      <w:bodyDiv w:val="1"/>
      <w:marLeft w:val="0"/>
      <w:marRight w:val="0"/>
      <w:marTop w:val="0"/>
      <w:marBottom w:val="0"/>
      <w:divBdr>
        <w:top w:val="none" w:sz="0" w:space="0" w:color="auto"/>
        <w:left w:val="none" w:sz="0" w:space="0" w:color="auto"/>
        <w:bottom w:val="none" w:sz="0" w:space="0" w:color="auto"/>
        <w:right w:val="none" w:sz="0" w:space="0" w:color="auto"/>
      </w:divBdr>
    </w:div>
    <w:div w:id="814487623">
      <w:bodyDiv w:val="1"/>
      <w:marLeft w:val="0"/>
      <w:marRight w:val="0"/>
      <w:marTop w:val="0"/>
      <w:marBottom w:val="0"/>
      <w:divBdr>
        <w:top w:val="none" w:sz="0" w:space="0" w:color="auto"/>
        <w:left w:val="none" w:sz="0" w:space="0" w:color="auto"/>
        <w:bottom w:val="none" w:sz="0" w:space="0" w:color="auto"/>
        <w:right w:val="none" w:sz="0" w:space="0" w:color="auto"/>
      </w:divBdr>
    </w:div>
    <w:div w:id="824591406">
      <w:bodyDiv w:val="1"/>
      <w:marLeft w:val="0"/>
      <w:marRight w:val="0"/>
      <w:marTop w:val="0"/>
      <w:marBottom w:val="0"/>
      <w:divBdr>
        <w:top w:val="none" w:sz="0" w:space="0" w:color="auto"/>
        <w:left w:val="none" w:sz="0" w:space="0" w:color="auto"/>
        <w:bottom w:val="none" w:sz="0" w:space="0" w:color="auto"/>
        <w:right w:val="none" w:sz="0" w:space="0" w:color="auto"/>
      </w:divBdr>
    </w:div>
    <w:div w:id="876696527">
      <w:bodyDiv w:val="1"/>
      <w:marLeft w:val="0"/>
      <w:marRight w:val="0"/>
      <w:marTop w:val="0"/>
      <w:marBottom w:val="0"/>
      <w:divBdr>
        <w:top w:val="none" w:sz="0" w:space="0" w:color="auto"/>
        <w:left w:val="none" w:sz="0" w:space="0" w:color="auto"/>
        <w:bottom w:val="none" w:sz="0" w:space="0" w:color="auto"/>
        <w:right w:val="none" w:sz="0" w:space="0" w:color="auto"/>
      </w:divBdr>
    </w:div>
    <w:div w:id="946035787">
      <w:bodyDiv w:val="1"/>
      <w:marLeft w:val="0"/>
      <w:marRight w:val="0"/>
      <w:marTop w:val="0"/>
      <w:marBottom w:val="0"/>
      <w:divBdr>
        <w:top w:val="none" w:sz="0" w:space="0" w:color="auto"/>
        <w:left w:val="none" w:sz="0" w:space="0" w:color="auto"/>
        <w:bottom w:val="none" w:sz="0" w:space="0" w:color="auto"/>
        <w:right w:val="none" w:sz="0" w:space="0" w:color="auto"/>
      </w:divBdr>
    </w:div>
    <w:div w:id="1065303784">
      <w:bodyDiv w:val="1"/>
      <w:marLeft w:val="0"/>
      <w:marRight w:val="0"/>
      <w:marTop w:val="0"/>
      <w:marBottom w:val="0"/>
      <w:divBdr>
        <w:top w:val="none" w:sz="0" w:space="0" w:color="auto"/>
        <w:left w:val="none" w:sz="0" w:space="0" w:color="auto"/>
        <w:bottom w:val="none" w:sz="0" w:space="0" w:color="auto"/>
        <w:right w:val="none" w:sz="0" w:space="0" w:color="auto"/>
      </w:divBdr>
    </w:div>
    <w:div w:id="1090547599">
      <w:bodyDiv w:val="1"/>
      <w:marLeft w:val="0"/>
      <w:marRight w:val="0"/>
      <w:marTop w:val="0"/>
      <w:marBottom w:val="0"/>
      <w:divBdr>
        <w:top w:val="none" w:sz="0" w:space="0" w:color="auto"/>
        <w:left w:val="none" w:sz="0" w:space="0" w:color="auto"/>
        <w:bottom w:val="none" w:sz="0" w:space="0" w:color="auto"/>
        <w:right w:val="none" w:sz="0" w:space="0" w:color="auto"/>
      </w:divBdr>
    </w:div>
    <w:div w:id="1094203926">
      <w:bodyDiv w:val="1"/>
      <w:marLeft w:val="0"/>
      <w:marRight w:val="0"/>
      <w:marTop w:val="0"/>
      <w:marBottom w:val="0"/>
      <w:divBdr>
        <w:top w:val="none" w:sz="0" w:space="0" w:color="auto"/>
        <w:left w:val="none" w:sz="0" w:space="0" w:color="auto"/>
        <w:bottom w:val="none" w:sz="0" w:space="0" w:color="auto"/>
        <w:right w:val="none" w:sz="0" w:space="0" w:color="auto"/>
      </w:divBdr>
    </w:div>
    <w:div w:id="1116873144">
      <w:bodyDiv w:val="1"/>
      <w:marLeft w:val="0"/>
      <w:marRight w:val="0"/>
      <w:marTop w:val="0"/>
      <w:marBottom w:val="0"/>
      <w:divBdr>
        <w:top w:val="none" w:sz="0" w:space="0" w:color="auto"/>
        <w:left w:val="none" w:sz="0" w:space="0" w:color="auto"/>
        <w:bottom w:val="none" w:sz="0" w:space="0" w:color="auto"/>
        <w:right w:val="none" w:sz="0" w:space="0" w:color="auto"/>
      </w:divBdr>
    </w:div>
    <w:div w:id="1120686404">
      <w:bodyDiv w:val="1"/>
      <w:marLeft w:val="0"/>
      <w:marRight w:val="0"/>
      <w:marTop w:val="0"/>
      <w:marBottom w:val="0"/>
      <w:divBdr>
        <w:top w:val="none" w:sz="0" w:space="0" w:color="auto"/>
        <w:left w:val="none" w:sz="0" w:space="0" w:color="auto"/>
        <w:bottom w:val="none" w:sz="0" w:space="0" w:color="auto"/>
        <w:right w:val="none" w:sz="0" w:space="0" w:color="auto"/>
      </w:divBdr>
    </w:div>
    <w:div w:id="1148131150">
      <w:bodyDiv w:val="1"/>
      <w:marLeft w:val="0"/>
      <w:marRight w:val="0"/>
      <w:marTop w:val="0"/>
      <w:marBottom w:val="0"/>
      <w:divBdr>
        <w:top w:val="none" w:sz="0" w:space="0" w:color="auto"/>
        <w:left w:val="none" w:sz="0" w:space="0" w:color="auto"/>
        <w:bottom w:val="none" w:sz="0" w:space="0" w:color="auto"/>
        <w:right w:val="none" w:sz="0" w:space="0" w:color="auto"/>
      </w:divBdr>
    </w:div>
    <w:div w:id="1176262669">
      <w:bodyDiv w:val="1"/>
      <w:marLeft w:val="0"/>
      <w:marRight w:val="0"/>
      <w:marTop w:val="0"/>
      <w:marBottom w:val="0"/>
      <w:divBdr>
        <w:top w:val="none" w:sz="0" w:space="0" w:color="auto"/>
        <w:left w:val="none" w:sz="0" w:space="0" w:color="auto"/>
        <w:bottom w:val="none" w:sz="0" w:space="0" w:color="auto"/>
        <w:right w:val="none" w:sz="0" w:space="0" w:color="auto"/>
      </w:divBdr>
    </w:div>
    <w:div w:id="1179662006">
      <w:bodyDiv w:val="1"/>
      <w:marLeft w:val="0"/>
      <w:marRight w:val="0"/>
      <w:marTop w:val="0"/>
      <w:marBottom w:val="0"/>
      <w:divBdr>
        <w:top w:val="none" w:sz="0" w:space="0" w:color="auto"/>
        <w:left w:val="none" w:sz="0" w:space="0" w:color="auto"/>
        <w:bottom w:val="none" w:sz="0" w:space="0" w:color="auto"/>
        <w:right w:val="none" w:sz="0" w:space="0" w:color="auto"/>
      </w:divBdr>
    </w:div>
    <w:div w:id="1364793855">
      <w:bodyDiv w:val="1"/>
      <w:marLeft w:val="0"/>
      <w:marRight w:val="0"/>
      <w:marTop w:val="0"/>
      <w:marBottom w:val="0"/>
      <w:divBdr>
        <w:top w:val="none" w:sz="0" w:space="0" w:color="auto"/>
        <w:left w:val="none" w:sz="0" w:space="0" w:color="auto"/>
        <w:bottom w:val="none" w:sz="0" w:space="0" w:color="auto"/>
        <w:right w:val="none" w:sz="0" w:space="0" w:color="auto"/>
      </w:divBdr>
    </w:div>
    <w:div w:id="1381444182">
      <w:bodyDiv w:val="1"/>
      <w:marLeft w:val="0"/>
      <w:marRight w:val="0"/>
      <w:marTop w:val="0"/>
      <w:marBottom w:val="0"/>
      <w:divBdr>
        <w:top w:val="none" w:sz="0" w:space="0" w:color="auto"/>
        <w:left w:val="none" w:sz="0" w:space="0" w:color="auto"/>
        <w:bottom w:val="none" w:sz="0" w:space="0" w:color="auto"/>
        <w:right w:val="none" w:sz="0" w:space="0" w:color="auto"/>
      </w:divBdr>
    </w:div>
    <w:div w:id="1422529798">
      <w:bodyDiv w:val="1"/>
      <w:marLeft w:val="0"/>
      <w:marRight w:val="0"/>
      <w:marTop w:val="0"/>
      <w:marBottom w:val="0"/>
      <w:divBdr>
        <w:top w:val="none" w:sz="0" w:space="0" w:color="auto"/>
        <w:left w:val="none" w:sz="0" w:space="0" w:color="auto"/>
        <w:bottom w:val="none" w:sz="0" w:space="0" w:color="auto"/>
        <w:right w:val="none" w:sz="0" w:space="0" w:color="auto"/>
      </w:divBdr>
    </w:div>
    <w:div w:id="1445996107">
      <w:bodyDiv w:val="1"/>
      <w:marLeft w:val="0"/>
      <w:marRight w:val="0"/>
      <w:marTop w:val="0"/>
      <w:marBottom w:val="0"/>
      <w:divBdr>
        <w:top w:val="none" w:sz="0" w:space="0" w:color="auto"/>
        <w:left w:val="none" w:sz="0" w:space="0" w:color="auto"/>
        <w:bottom w:val="none" w:sz="0" w:space="0" w:color="auto"/>
        <w:right w:val="none" w:sz="0" w:space="0" w:color="auto"/>
      </w:divBdr>
    </w:div>
    <w:div w:id="1465735207">
      <w:bodyDiv w:val="1"/>
      <w:marLeft w:val="0"/>
      <w:marRight w:val="0"/>
      <w:marTop w:val="0"/>
      <w:marBottom w:val="0"/>
      <w:divBdr>
        <w:top w:val="none" w:sz="0" w:space="0" w:color="auto"/>
        <w:left w:val="none" w:sz="0" w:space="0" w:color="auto"/>
        <w:bottom w:val="none" w:sz="0" w:space="0" w:color="auto"/>
        <w:right w:val="none" w:sz="0" w:space="0" w:color="auto"/>
      </w:divBdr>
    </w:div>
    <w:div w:id="1552839203">
      <w:bodyDiv w:val="1"/>
      <w:marLeft w:val="0"/>
      <w:marRight w:val="0"/>
      <w:marTop w:val="0"/>
      <w:marBottom w:val="0"/>
      <w:divBdr>
        <w:top w:val="none" w:sz="0" w:space="0" w:color="auto"/>
        <w:left w:val="none" w:sz="0" w:space="0" w:color="auto"/>
        <w:bottom w:val="none" w:sz="0" w:space="0" w:color="auto"/>
        <w:right w:val="none" w:sz="0" w:space="0" w:color="auto"/>
      </w:divBdr>
      <w:divsChild>
        <w:div w:id="345325815">
          <w:marLeft w:val="0"/>
          <w:marRight w:val="0"/>
          <w:marTop w:val="0"/>
          <w:marBottom w:val="0"/>
          <w:divBdr>
            <w:top w:val="none" w:sz="0" w:space="0" w:color="auto"/>
            <w:left w:val="none" w:sz="0" w:space="0" w:color="auto"/>
            <w:bottom w:val="none" w:sz="0" w:space="0" w:color="auto"/>
            <w:right w:val="none" w:sz="0" w:space="0" w:color="auto"/>
          </w:divBdr>
          <w:divsChild>
            <w:div w:id="1439135643">
              <w:marLeft w:val="0"/>
              <w:marRight w:val="0"/>
              <w:marTop w:val="0"/>
              <w:marBottom w:val="0"/>
              <w:divBdr>
                <w:top w:val="none" w:sz="0" w:space="0" w:color="auto"/>
                <w:left w:val="none" w:sz="0" w:space="0" w:color="auto"/>
                <w:bottom w:val="none" w:sz="0" w:space="0" w:color="auto"/>
                <w:right w:val="none" w:sz="0" w:space="0" w:color="auto"/>
              </w:divBdr>
              <w:divsChild>
                <w:div w:id="14711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0789">
      <w:bodyDiv w:val="1"/>
      <w:marLeft w:val="0"/>
      <w:marRight w:val="0"/>
      <w:marTop w:val="0"/>
      <w:marBottom w:val="0"/>
      <w:divBdr>
        <w:top w:val="none" w:sz="0" w:space="0" w:color="auto"/>
        <w:left w:val="none" w:sz="0" w:space="0" w:color="auto"/>
        <w:bottom w:val="none" w:sz="0" w:space="0" w:color="auto"/>
        <w:right w:val="none" w:sz="0" w:space="0" w:color="auto"/>
      </w:divBdr>
    </w:div>
    <w:div w:id="1571496088">
      <w:bodyDiv w:val="1"/>
      <w:marLeft w:val="0"/>
      <w:marRight w:val="0"/>
      <w:marTop w:val="0"/>
      <w:marBottom w:val="0"/>
      <w:divBdr>
        <w:top w:val="none" w:sz="0" w:space="0" w:color="auto"/>
        <w:left w:val="none" w:sz="0" w:space="0" w:color="auto"/>
        <w:bottom w:val="none" w:sz="0" w:space="0" w:color="auto"/>
        <w:right w:val="none" w:sz="0" w:space="0" w:color="auto"/>
      </w:divBdr>
    </w:div>
    <w:div w:id="1598250781">
      <w:bodyDiv w:val="1"/>
      <w:marLeft w:val="0"/>
      <w:marRight w:val="0"/>
      <w:marTop w:val="0"/>
      <w:marBottom w:val="0"/>
      <w:divBdr>
        <w:top w:val="none" w:sz="0" w:space="0" w:color="auto"/>
        <w:left w:val="none" w:sz="0" w:space="0" w:color="auto"/>
        <w:bottom w:val="none" w:sz="0" w:space="0" w:color="auto"/>
        <w:right w:val="none" w:sz="0" w:space="0" w:color="auto"/>
      </w:divBdr>
      <w:divsChild>
        <w:div w:id="533426240">
          <w:marLeft w:val="0"/>
          <w:marRight w:val="0"/>
          <w:marTop w:val="0"/>
          <w:marBottom w:val="0"/>
          <w:divBdr>
            <w:top w:val="none" w:sz="0" w:space="0" w:color="auto"/>
            <w:left w:val="none" w:sz="0" w:space="0" w:color="auto"/>
            <w:bottom w:val="none" w:sz="0" w:space="0" w:color="auto"/>
            <w:right w:val="none" w:sz="0" w:space="0" w:color="auto"/>
          </w:divBdr>
          <w:divsChild>
            <w:div w:id="2049252665">
              <w:marLeft w:val="0"/>
              <w:marRight w:val="0"/>
              <w:marTop w:val="0"/>
              <w:marBottom w:val="0"/>
              <w:divBdr>
                <w:top w:val="none" w:sz="0" w:space="0" w:color="auto"/>
                <w:left w:val="none" w:sz="0" w:space="0" w:color="auto"/>
                <w:bottom w:val="none" w:sz="0" w:space="0" w:color="auto"/>
                <w:right w:val="none" w:sz="0" w:space="0" w:color="auto"/>
              </w:divBdr>
              <w:divsChild>
                <w:div w:id="9946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2713">
      <w:bodyDiv w:val="1"/>
      <w:marLeft w:val="0"/>
      <w:marRight w:val="0"/>
      <w:marTop w:val="0"/>
      <w:marBottom w:val="0"/>
      <w:divBdr>
        <w:top w:val="none" w:sz="0" w:space="0" w:color="auto"/>
        <w:left w:val="none" w:sz="0" w:space="0" w:color="auto"/>
        <w:bottom w:val="none" w:sz="0" w:space="0" w:color="auto"/>
        <w:right w:val="none" w:sz="0" w:space="0" w:color="auto"/>
      </w:divBdr>
    </w:div>
    <w:div w:id="1781873612">
      <w:bodyDiv w:val="1"/>
      <w:marLeft w:val="0"/>
      <w:marRight w:val="0"/>
      <w:marTop w:val="0"/>
      <w:marBottom w:val="0"/>
      <w:divBdr>
        <w:top w:val="none" w:sz="0" w:space="0" w:color="auto"/>
        <w:left w:val="none" w:sz="0" w:space="0" w:color="auto"/>
        <w:bottom w:val="none" w:sz="0" w:space="0" w:color="auto"/>
        <w:right w:val="none" w:sz="0" w:space="0" w:color="auto"/>
      </w:divBdr>
    </w:div>
    <w:div w:id="1792356779">
      <w:bodyDiv w:val="1"/>
      <w:marLeft w:val="0"/>
      <w:marRight w:val="0"/>
      <w:marTop w:val="0"/>
      <w:marBottom w:val="0"/>
      <w:divBdr>
        <w:top w:val="none" w:sz="0" w:space="0" w:color="auto"/>
        <w:left w:val="none" w:sz="0" w:space="0" w:color="auto"/>
        <w:bottom w:val="none" w:sz="0" w:space="0" w:color="auto"/>
        <w:right w:val="none" w:sz="0" w:space="0" w:color="auto"/>
      </w:divBdr>
    </w:div>
    <w:div w:id="1867213150">
      <w:bodyDiv w:val="1"/>
      <w:marLeft w:val="0"/>
      <w:marRight w:val="0"/>
      <w:marTop w:val="0"/>
      <w:marBottom w:val="0"/>
      <w:divBdr>
        <w:top w:val="none" w:sz="0" w:space="0" w:color="auto"/>
        <w:left w:val="none" w:sz="0" w:space="0" w:color="auto"/>
        <w:bottom w:val="none" w:sz="0" w:space="0" w:color="auto"/>
        <w:right w:val="none" w:sz="0" w:space="0" w:color="auto"/>
      </w:divBdr>
    </w:div>
    <w:div w:id="2035301434">
      <w:bodyDiv w:val="1"/>
      <w:marLeft w:val="0"/>
      <w:marRight w:val="0"/>
      <w:marTop w:val="0"/>
      <w:marBottom w:val="0"/>
      <w:divBdr>
        <w:top w:val="none" w:sz="0" w:space="0" w:color="auto"/>
        <w:left w:val="none" w:sz="0" w:space="0" w:color="auto"/>
        <w:bottom w:val="none" w:sz="0" w:space="0" w:color="auto"/>
        <w:right w:val="none" w:sz="0" w:space="0" w:color="auto"/>
      </w:divBdr>
    </w:div>
    <w:div w:id="2044402950">
      <w:bodyDiv w:val="1"/>
      <w:marLeft w:val="0"/>
      <w:marRight w:val="0"/>
      <w:marTop w:val="0"/>
      <w:marBottom w:val="0"/>
      <w:divBdr>
        <w:top w:val="none" w:sz="0" w:space="0" w:color="auto"/>
        <w:left w:val="none" w:sz="0" w:space="0" w:color="auto"/>
        <w:bottom w:val="none" w:sz="0" w:space="0" w:color="auto"/>
        <w:right w:val="none" w:sz="0" w:space="0" w:color="auto"/>
      </w:divBdr>
    </w:div>
    <w:div w:id="213818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en30\LOCALS~1\Temp\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BCF09-7760-D346-B98C-6D86FD54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C:\DOCUME~1\pen30\LOCALS~1\Temp\Letterhead.dot</Template>
  <TotalTime>7</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16 December 2002</vt:lpstr>
    </vt:vector>
  </TitlesOfParts>
  <Company>Imperial College</Company>
  <LinksUpToDate>false</LinksUpToDate>
  <CharactersWithSpaces>4344</CharactersWithSpaces>
  <SharedDoc>false</SharedDoc>
  <HLinks>
    <vt:vector size="6" baseType="variant">
      <vt:variant>
        <vt:i4>3735607</vt:i4>
      </vt:variant>
      <vt:variant>
        <vt:i4>0</vt:i4>
      </vt:variant>
      <vt:variant>
        <vt:i4>0</vt:i4>
      </vt:variant>
      <vt:variant>
        <vt:i4>5</vt:i4>
      </vt:variant>
      <vt:variant>
        <vt:lpwstr>http://www.imperial.ac.uk/medicine/GEH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December 2002</dc:title>
  <dc:creator>pen30</dc:creator>
  <cp:lastModifiedBy>Parks, Robbie M</cp:lastModifiedBy>
  <cp:revision>20</cp:revision>
  <cp:lastPrinted>2021-11-01T21:46:00Z</cp:lastPrinted>
  <dcterms:created xsi:type="dcterms:W3CDTF">2021-11-01T23:35:00Z</dcterms:created>
  <dcterms:modified xsi:type="dcterms:W3CDTF">2021-11-11T16:21:00Z</dcterms:modified>
</cp:coreProperties>
</file>